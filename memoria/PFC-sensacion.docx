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CC1E" w14:textId="77777777" w:rsidR="00C6554A" w:rsidRPr="009679B1" w:rsidRDefault="002554CD" w:rsidP="00C6554A">
      <w:pPr>
        <w:pStyle w:val="Foto"/>
        <w:rPr>
          <w:noProof/>
        </w:rPr>
      </w:pPr>
      <w:r w:rsidRPr="009679B1">
        <w:rPr>
          <w:noProof/>
          <w:lang w:bidi="es-ES"/>
        </w:rPr>
        <w:drawing>
          <wp:inline distT="0" distB="0" distL="0" distR="0" wp14:anchorId="509BC668" wp14:editId="19567BB9">
            <wp:extent cx="3657600" cy="5287617"/>
            <wp:effectExtent l="0" t="0" r="0" b="8890"/>
            <wp:docPr id="22"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a:hlinkClick r:id="rId8"/>
                    </pic:cNvPr>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59415" cy="5290241"/>
                    </a:xfrm>
                    <a:prstGeom prst="rect">
                      <a:avLst/>
                    </a:prstGeom>
                    <a:noFill/>
                    <a:ln w="254000" cap="rnd">
                      <a:noFill/>
                    </a:ln>
                    <a:effectLst/>
                  </pic:spPr>
                </pic:pic>
              </a:graphicData>
            </a:graphic>
          </wp:inline>
        </w:drawing>
      </w:r>
    </w:p>
    <w:p w14:paraId="54A86F6B" w14:textId="0528E4DA" w:rsidR="00C6554A" w:rsidRPr="009679B1" w:rsidRDefault="00097F23" w:rsidP="00C6300A">
      <w:pPr>
        <w:pStyle w:val="Ttulo"/>
        <w:rPr>
          <w:noProof/>
        </w:rPr>
      </w:pPr>
      <w:r>
        <w:rPr>
          <w:noProof/>
        </w:rPr>
        <w:t>Proyecto Final de Ciclo</w:t>
      </w:r>
    </w:p>
    <w:p w14:paraId="77D6D7BE" w14:textId="7D38C925" w:rsidR="00F139E9" w:rsidRDefault="00097F23" w:rsidP="00C6554A">
      <w:pPr>
        <w:pStyle w:val="Informacindecontacto"/>
        <w:rPr>
          <w:noProof/>
        </w:rPr>
      </w:pPr>
      <w:r>
        <w:rPr>
          <w:noProof/>
        </w:rPr>
        <w:t>Raúl Callado Montero</w:t>
      </w:r>
      <w:r w:rsidR="00C6554A" w:rsidRPr="009679B1">
        <w:rPr>
          <w:noProof/>
          <w:lang w:bidi="es-ES"/>
        </w:rPr>
        <w:t xml:space="preserve"> | </w:t>
      </w:r>
      <w:r>
        <w:rPr>
          <w:noProof/>
        </w:rPr>
        <w:t>Desarrollo de aplicaciones web</w:t>
      </w:r>
      <w:r w:rsidR="00C6554A" w:rsidRPr="009679B1">
        <w:rPr>
          <w:noProof/>
          <w:lang w:bidi="es-ES"/>
        </w:rPr>
        <w:t xml:space="preserve"> | </w:t>
      </w:r>
      <w:r w:rsidR="00920999">
        <w:rPr>
          <w:noProof/>
        </w:rPr>
        <w:t>2</w:t>
      </w:r>
      <w:r w:rsidR="008D1237">
        <w:rPr>
          <w:noProof/>
        </w:rPr>
        <w:t>6/05/2022</w:t>
      </w:r>
    </w:p>
    <w:p w14:paraId="75922986" w14:textId="77777777" w:rsidR="00AC37AB" w:rsidRDefault="00AC37AB" w:rsidP="00AC37AB">
      <w:pPr>
        <w:pStyle w:val="Ttulo5"/>
        <w:jc w:val="center"/>
        <w:rPr>
          <w:noProof/>
        </w:rPr>
      </w:pPr>
      <w:r w:rsidRPr="00AC37AB">
        <w:rPr>
          <w:noProof/>
        </w:rPr>
        <w:t>Extracto</w:t>
      </w:r>
    </w:p>
    <w:p w14:paraId="39BA2CC4" w14:textId="362C11C4" w:rsidR="00AC37AB" w:rsidRDefault="00AC37AB" w:rsidP="00930B13">
      <w:pPr>
        <w:pStyle w:val="Informacindecontacto"/>
        <w:spacing w:after="240" w:line="276" w:lineRule="auto"/>
        <w:rPr>
          <w:noProof/>
          <w:sz w:val="18"/>
          <w:szCs w:val="18"/>
        </w:rPr>
      </w:pPr>
      <w:bookmarkStart w:id="0" w:name="_Hlk104398923"/>
      <w:r w:rsidRPr="00AC37AB">
        <w:rPr>
          <w:noProof/>
          <w:sz w:val="18"/>
          <w:szCs w:val="18"/>
        </w:rPr>
        <w:t xml:space="preserve">Este documento describe la implementación de una nueva funcionalidad en un sitio web existente. </w:t>
      </w:r>
      <w:r w:rsidR="00C6300A">
        <w:rPr>
          <w:noProof/>
          <w:sz w:val="18"/>
          <w:szCs w:val="18"/>
        </w:rPr>
        <w:t>Desde</w:t>
      </w:r>
      <w:r w:rsidRPr="00AC37AB">
        <w:rPr>
          <w:noProof/>
          <w:sz w:val="18"/>
          <w:szCs w:val="18"/>
        </w:rPr>
        <w:t xml:space="preserve"> la motivación inicial</w:t>
      </w:r>
      <w:r w:rsidR="00C6300A">
        <w:rPr>
          <w:noProof/>
          <w:sz w:val="18"/>
          <w:szCs w:val="18"/>
        </w:rPr>
        <w:t xml:space="preserve"> pasando por</w:t>
      </w:r>
      <w:r w:rsidRPr="00AC37AB">
        <w:rPr>
          <w:noProof/>
          <w:sz w:val="18"/>
          <w:szCs w:val="18"/>
        </w:rPr>
        <w:t xml:space="preserve"> la estimación de tiempos, el análisis comercial, la descripción de los componentes y</w:t>
      </w:r>
      <w:r w:rsidR="00C6300A">
        <w:rPr>
          <w:noProof/>
          <w:sz w:val="18"/>
          <w:szCs w:val="18"/>
        </w:rPr>
        <w:t xml:space="preserve"> hasta</w:t>
      </w:r>
      <w:r w:rsidRPr="00AC37AB">
        <w:rPr>
          <w:noProof/>
          <w:sz w:val="18"/>
          <w:szCs w:val="18"/>
        </w:rPr>
        <w:t xml:space="preserve"> las conclusiones. También cubre opiniones personales sobre las tecnologías aplicadas y cómo están cobrando importancia en la actualidad.</w:t>
      </w:r>
    </w:p>
    <w:bookmarkEnd w:id="0"/>
    <w:p w14:paraId="0CED0FC4" w14:textId="5BEA0648" w:rsidR="00AC37AB" w:rsidRDefault="005A71A9" w:rsidP="00AC37AB">
      <w:pPr>
        <w:pStyle w:val="Ttulo5"/>
        <w:jc w:val="center"/>
        <w:rPr>
          <w:noProof/>
        </w:rPr>
      </w:pPr>
      <w:r>
        <w:rPr>
          <w:noProof/>
        </w:rPr>
        <w:t>Abstract</w:t>
      </w:r>
    </w:p>
    <w:p w14:paraId="065F99F2" w14:textId="0777D8DF" w:rsidR="00AC37AB" w:rsidRPr="00AC37AB" w:rsidRDefault="00AC37AB" w:rsidP="00AC37AB">
      <w:pPr>
        <w:pStyle w:val="Informacindecontacto"/>
        <w:spacing w:line="276" w:lineRule="auto"/>
        <w:rPr>
          <w:noProof/>
          <w:sz w:val="18"/>
          <w:szCs w:val="18"/>
        </w:rPr>
      </w:pPr>
      <w:bookmarkStart w:id="1" w:name="_Hlk104398985"/>
      <w:r w:rsidRPr="00AC37AB">
        <w:rPr>
          <w:noProof/>
          <w:sz w:val="18"/>
          <w:szCs w:val="18"/>
        </w:rPr>
        <w:t>This document describe a way to implement a new feature in an existing website. It goes through the initial motivation, time estimation, business analysis, components description and conclusions. It also covers personal opinions about the technologies applied and how then are getting importance in nowdays.</w:t>
      </w:r>
    </w:p>
    <w:bookmarkEnd w:id="1"/>
    <w:p w14:paraId="3D35F606" w14:textId="77777777" w:rsidR="00F139E9" w:rsidRDefault="00F139E9" w:rsidP="00AC37AB">
      <w:pPr>
        <w:spacing w:before="120" w:after="200" w:line="264" w:lineRule="auto"/>
        <w:jc w:val="center"/>
        <w:rPr>
          <w:noProof/>
        </w:rPr>
      </w:pPr>
      <w:r>
        <w:rPr>
          <w:noProof/>
        </w:rPr>
        <w:br w:type="page"/>
      </w:r>
    </w:p>
    <w:p w14:paraId="40D08DE6" w14:textId="1268A89B" w:rsidR="007666DC" w:rsidRDefault="007666DC" w:rsidP="007666DC">
      <w:pPr>
        <w:pStyle w:val="Ttulo1"/>
        <w:rPr>
          <w:noProof/>
        </w:rPr>
      </w:pPr>
      <w:r>
        <w:rPr>
          <w:noProof/>
        </w:rPr>
        <w:lastRenderedPageBreak/>
        <w:t>Tabla de contenidos</w:t>
      </w:r>
    </w:p>
    <w:p w14:paraId="3B6A404D" w14:textId="2D04B19D" w:rsidR="007666DC" w:rsidRDefault="007666DC">
      <w:pPr>
        <w:pStyle w:val="TDC3"/>
        <w:tabs>
          <w:tab w:val="right" w:leader="dot" w:pos="8296"/>
        </w:tabs>
        <w:rPr>
          <w:rFonts w:cstheme="minorBidi"/>
          <w:noProof/>
        </w:rPr>
      </w:pPr>
      <w:r>
        <w:rPr>
          <w:noProof/>
        </w:rPr>
        <w:fldChar w:fldCharType="begin"/>
      </w:r>
      <w:r>
        <w:rPr>
          <w:noProof/>
        </w:rPr>
        <w:instrText xml:space="preserve"> TOC \h \z \u \t "Título 1;2;Título 2;3;Título 3;4" </w:instrText>
      </w:r>
      <w:r>
        <w:rPr>
          <w:noProof/>
        </w:rPr>
        <w:fldChar w:fldCharType="separate"/>
      </w:r>
      <w:hyperlink w:anchor="_Toc103626449" w:history="1">
        <w:r w:rsidRPr="00B86EB9">
          <w:rPr>
            <w:rStyle w:val="Hipervnculo"/>
            <w:noProof/>
          </w:rPr>
          <w:t>Resumen del proyecto</w:t>
        </w:r>
        <w:r>
          <w:rPr>
            <w:noProof/>
            <w:webHidden/>
          </w:rPr>
          <w:tab/>
        </w:r>
        <w:r>
          <w:rPr>
            <w:noProof/>
            <w:webHidden/>
          </w:rPr>
          <w:fldChar w:fldCharType="begin"/>
        </w:r>
        <w:r>
          <w:rPr>
            <w:noProof/>
            <w:webHidden/>
          </w:rPr>
          <w:instrText xml:space="preserve"> PAGEREF _Toc103626449 \h </w:instrText>
        </w:r>
        <w:r>
          <w:rPr>
            <w:noProof/>
            <w:webHidden/>
          </w:rPr>
        </w:r>
        <w:r>
          <w:rPr>
            <w:noProof/>
            <w:webHidden/>
          </w:rPr>
          <w:fldChar w:fldCharType="separate"/>
        </w:r>
        <w:r w:rsidR="00B44843">
          <w:rPr>
            <w:noProof/>
            <w:webHidden/>
          </w:rPr>
          <w:t>2</w:t>
        </w:r>
        <w:r>
          <w:rPr>
            <w:noProof/>
            <w:webHidden/>
          </w:rPr>
          <w:fldChar w:fldCharType="end"/>
        </w:r>
      </w:hyperlink>
    </w:p>
    <w:p w14:paraId="7631932D" w14:textId="52536E1D" w:rsidR="007666DC" w:rsidRDefault="00FA510C">
      <w:pPr>
        <w:pStyle w:val="TDC4"/>
        <w:tabs>
          <w:tab w:val="right" w:leader="dot" w:pos="8296"/>
        </w:tabs>
        <w:rPr>
          <w:noProof/>
        </w:rPr>
      </w:pPr>
      <w:hyperlink w:anchor="_Toc103626450" w:history="1">
        <w:r w:rsidR="007666DC" w:rsidRPr="00B86EB9">
          <w:rPr>
            <w:rStyle w:val="Hipervnculo"/>
            <w:noProof/>
          </w:rPr>
          <w:t>Idea inicial</w:t>
        </w:r>
        <w:r w:rsidR="007666DC">
          <w:rPr>
            <w:noProof/>
            <w:webHidden/>
          </w:rPr>
          <w:tab/>
        </w:r>
        <w:r w:rsidR="007666DC">
          <w:rPr>
            <w:noProof/>
            <w:webHidden/>
          </w:rPr>
          <w:fldChar w:fldCharType="begin"/>
        </w:r>
        <w:r w:rsidR="007666DC">
          <w:rPr>
            <w:noProof/>
            <w:webHidden/>
          </w:rPr>
          <w:instrText xml:space="preserve"> PAGEREF _Toc103626450 \h </w:instrText>
        </w:r>
        <w:r w:rsidR="007666DC">
          <w:rPr>
            <w:noProof/>
            <w:webHidden/>
          </w:rPr>
        </w:r>
        <w:r w:rsidR="007666DC">
          <w:rPr>
            <w:noProof/>
            <w:webHidden/>
          </w:rPr>
          <w:fldChar w:fldCharType="separate"/>
        </w:r>
        <w:r w:rsidR="00B44843">
          <w:rPr>
            <w:noProof/>
            <w:webHidden/>
          </w:rPr>
          <w:t>2</w:t>
        </w:r>
        <w:r w:rsidR="007666DC">
          <w:rPr>
            <w:noProof/>
            <w:webHidden/>
          </w:rPr>
          <w:fldChar w:fldCharType="end"/>
        </w:r>
      </w:hyperlink>
    </w:p>
    <w:p w14:paraId="66E810F1" w14:textId="49CE8FF2" w:rsidR="007666DC" w:rsidRDefault="00FA510C">
      <w:pPr>
        <w:pStyle w:val="TDC4"/>
        <w:tabs>
          <w:tab w:val="right" w:leader="dot" w:pos="8296"/>
        </w:tabs>
        <w:rPr>
          <w:noProof/>
        </w:rPr>
      </w:pPr>
      <w:hyperlink w:anchor="_Toc103626451" w:history="1">
        <w:r w:rsidR="007666DC" w:rsidRPr="00B86EB9">
          <w:rPr>
            <w:rStyle w:val="Hipervnculo"/>
            <w:noProof/>
          </w:rPr>
          <w:t>Estado previo</w:t>
        </w:r>
        <w:r w:rsidR="007666DC">
          <w:rPr>
            <w:noProof/>
            <w:webHidden/>
          </w:rPr>
          <w:tab/>
        </w:r>
        <w:r w:rsidR="007666DC">
          <w:rPr>
            <w:noProof/>
            <w:webHidden/>
          </w:rPr>
          <w:fldChar w:fldCharType="begin"/>
        </w:r>
        <w:r w:rsidR="007666DC">
          <w:rPr>
            <w:noProof/>
            <w:webHidden/>
          </w:rPr>
          <w:instrText xml:space="preserve"> PAGEREF _Toc103626451 \h </w:instrText>
        </w:r>
        <w:r w:rsidR="007666DC">
          <w:rPr>
            <w:noProof/>
            <w:webHidden/>
          </w:rPr>
        </w:r>
        <w:r w:rsidR="007666DC">
          <w:rPr>
            <w:noProof/>
            <w:webHidden/>
          </w:rPr>
          <w:fldChar w:fldCharType="separate"/>
        </w:r>
        <w:r w:rsidR="00B44843">
          <w:rPr>
            <w:noProof/>
            <w:webHidden/>
          </w:rPr>
          <w:t>3</w:t>
        </w:r>
        <w:r w:rsidR="007666DC">
          <w:rPr>
            <w:noProof/>
            <w:webHidden/>
          </w:rPr>
          <w:fldChar w:fldCharType="end"/>
        </w:r>
      </w:hyperlink>
    </w:p>
    <w:p w14:paraId="6FDEE775" w14:textId="6AA6070F" w:rsidR="007666DC" w:rsidRDefault="00FA510C">
      <w:pPr>
        <w:pStyle w:val="TDC4"/>
        <w:tabs>
          <w:tab w:val="right" w:leader="dot" w:pos="8296"/>
        </w:tabs>
        <w:rPr>
          <w:noProof/>
        </w:rPr>
      </w:pPr>
      <w:hyperlink w:anchor="_Toc103626452" w:history="1">
        <w:r w:rsidR="007666DC" w:rsidRPr="00B86EB9">
          <w:rPr>
            <w:rStyle w:val="Hipervnculo"/>
            <w:noProof/>
          </w:rPr>
          <w:t>Objetivos requeridos</w:t>
        </w:r>
        <w:r w:rsidR="007666DC">
          <w:rPr>
            <w:noProof/>
            <w:webHidden/>
          </w:rPr>
          <w:tab/>
        </w:r>
        <w:r w:rsidR="007666DC">
          <w:rPr>
            <w:noProof/>
            <w:webHidden/>
          </w:rPr>
          <w:fldChar w:fldCharType="begin"/>
        </w:r>
        <w:r w:rsidR="007666DC">
          <w:rPr>
            <w:noProof/>
            <w:webHidden/>
          </w:rPr>
          <w:instrText xml:space="preserve"> PAGEREF _Toc103626452 \h </w:instrText>
        </w:r>
        <w:r w:rsidR="007666DC">
          <w:rPr>
            <w:noProof/>
            <w:webHidden/>
          </w:rPr>
        </w:r>
        <w:r w:rsidR="007666DC">
          <w:rPr>
            <w:noProof/>
            <w:webHidden/>
          </w:rPr>
          <w:fldChar w:fldCharType="separate"/>
        </w:r>
        <w:r w:rsidR="00B44843">
          <w:rPr>
            <w:noProof/>
            <w:webHidden/>
          </w:rPr>
          <w:t>3</w:t>
        </w:r>
        <w:r w:rsidR="007666DC">
          <w:rPr>
            <w:noProof/>
            <w:webHidden/>
          </w:rPr>
          <w:fldChar w:fldCharType="end"/>
        </w:r>
      </w:hyperlink>
    </w:p>
    <w:p w14:paraId="556261A6" w14:textId="3820A1EA" w:rsidR="007666DC" w:rsidRDefault="00FA510C">
      <w:pPr>
        <w:pStyle w:val="TDC3"/>
        <w:tabs>
          <w:tab w:val="right" w:leader="dot" w:pos="8296"/>
        </w:tabs>
        <w:rPr>
          <w:rFonts w:cstheme="minorBidi"/>
          <w:noProof/>
        </w:rPr>
      </w:pPr>
      <w:hyperlink w:anchor="_Toc103626453" w:history="1">
        <w:r w:rsidR="007666DC" w:rsidRPr="00B86EB9">
          <w:rPr>
            <w:rStyle w:val="Hipervnculo"/>
            <w:noProof/>
          </w:rPr>
          <w:t>Justificación y objetivos del proyecto</w:t>
        </w:r>
        <w:r w:rsidR="007666DC">
          <w:rPr>
            <w:noProof/>
            <w:webHidden/>
          </w:rPr>
          <w:tab/>
        </w:r>
        <w:r w:rsidR="007666DC">
          <w:rPr>
            <w:noProof/>
            <w:webHidden/>
          </w:rPr>
          <w:fldChar w:fldCharType="begin"/>
        </w:r>
        <w:r w:rsidR="007666DC">
          <w:rPr>
            <w:noProof/>
            <w:webHidden/>
          </w:rPr>
          <w:instrText xml:space="preserve"> PAGEREF _Toc103626453 \h </w:instrText>
        </w:r>
        <w:r w:rsidR="007666DC">
          <w:rPr>
            <w:noProof/>
            <w:webHidden/>
          </w:rPr>
        </w:r>
        <w:r w:rsidR="007666DC">
          <w:rPr>
            <w:noProof/>
            <w:webHidden/>
          </w:rPr>
          <w:fldChar w:fldCharType="separate"/>
        </w:r>
        <w:r w:rsidR="00B44843">
          <w:rPr>
            <w:noProof/>
            <w:webHidden/>
          </w:rPr>
          <w:t>5</w:t>
        </w:r>
        <w:r w:rsidR="007666DC">
          <w:rPr>
            <w:noProof/>
            <w:webHidden/>
          </w:rPr>
          <w:fldChar w:fldCharType="end"/>
        </w:r>
      </w:hyperlink>
    </w:p>
    <w:p w14:paraId="3A48F7BE" w14:textId="5EFDCAD0" w:rsidR="007666DC" w:rsidRDefault="00FA510C">
      <w:pPr>
        <w:pStyle w:val="TDC4"/>
        <w:tabs>
          <w:tab w:val="right" w:leader="dot" w:pos="8296"/>
        </w:tabs>
        <w:rPr>
          <w:noProof/>
        </w:rPr>
      </w:pPr>
      <w:hyperlink w:anchor="_Toc103626454" w:history="1">
        <w:r w:rsidR="007666DC" w:rsidRPr="00B86EB9">
          <w:rPr>
            <w:rStyle w:val="Hipervnculo"/>
            <w:noProof/>
          </w:rPr>
          <w:t>Front-end</w:t>
        </w:r>
        <w:r w:rsidR="007666DC">
          <w:rPr>
            <w:noProof/>
            <w:webHidden/>
          </w:rPr>
          <w:tab/>
        </w:r>
        <w:r w:rsidR="007666DC">
          <w:rPr>
            <w:noProof/>
            <w:webHidden/>
          </w:rPr>
          <w:fldChar w:fldCharType="begin"/>
        </w:r>
        <w:r w:rsidR="007666DC">
          <w:rPr>
            <w:noProof/>
            <w:webHidden/>
          </w:rPr>
          <w:instrText xml:space="preserve"> PAGEREF _Toc103626454 \h </w:instrText>
        </w:r>
        <w:r w:rsidR="007666DC">
          <w:rPr>
            <w:noProof/>
            <w:webHidden/>
          </w:rPr>
        </w:r>
        <w:r w:rsidR="007666DC">
          <w:rPr>
            <w:noProof/>
            <w:webHidden/>
          </w:rPr>
          <w:fldChar w:fldCharType="separate"/>
        </w:r>
        <w:r w:rsidR="00B44843">
          <w:rPr>
            <w:noProof/>
            <w:webHidden/>
          </w:rPr>
          <w:t>5</w:t>
        </w:r>
        <w:r w:rsidR="007666DC">
          <w:rPr>
            <w:noProof/>
            <w:webHidden/>
          </w:rPr>
          <w:fldChar w:fldCharType="end"/>
        </w:r>
      </w:hyperlink>
    </w:p>
    <w:p w14:paraId="1C551715" w14:textId="30653C3E" w:rsidR="007666DC" w:rsidRDefault="00FA510C">
      <w:pPr>
        <w:pStyle w:val="TDC4"/>
        <w:tabs>
          <w:tab w:val="right" w:leader="dot" w:pos="8296"/>
        </w:tabs>
        <w:rPr>
          <w:noProof/>
        </w:rPr>
      </w:pPr>
      <w:hyperlink w:anchor="_Toc103626455" w:history="1">
        <w:r w:rsidR="007666DC" w:rsidRPr="00B86EB9">
          <w:rPr>
            <w:rStyle w:val="Hipervnculo"/>
            <w:noProof/>
          </w:rPr>
          <w:t>Actualización</w:t>
        </w:r>
        <w:r w:rsidR="007666DC">
          <w:rPr>
            <w:noProof/>
            <w:webHidden/>
          </w:rPr>
          <w:tab/>
        </w:r>
        <w:r w:rsidR="007666DC">
          <w:rPr>
            <w:noProof/>
            <w:webHidden/>
          </w:rPr>
          <w:fldChar w:fldCharType="begin"/>
        </w:r>
        <w:r w:rsidR="007666DC">
          <w:rPr>
            <w:noProof/>
            <w:webHidden/>
          </w:rPr>
          <w:instrText xml:space="preserve"> PAGEREF _Toc103626455 \h </w:instrText>
        </w:r>
        <w:r w:rsidR="007666DC">
          <w:rPr>
            <w:noProof/>
            <w:webHidden/>
          </w:rPr>
        </w:r>
        <w:r w:rsidR="007666DC">
          <w:rPr>
            <w:noProof/>
            <w:webHidden/>
          </w:rPr>
          <w:fldChar w:fldCharType="separate"/>
        </w:r>
        <w:r w:rsidR="00B44843">
          <w:rPr>
            <w:noProof/>
            <w:webHidden/>
          </w:rPr>
          <w:t>5</w:t>
        </w:r>
        <w:r w:rsidR="007666DC">
          <w:rPr>
            <w:noProof/>
            <w:webHidden/>
          </w:rPr>
          <w:fldChar w:fldCharType="end"/>
        </w:r>
      </w:hyperlink>
    </w:p>
    <w:p w14:paraId="0763390E" w14:textId="37EAA3A3" w:rsidR="007666DC" w:rsidRDefault="00FA510C">
      <w:pPr>
        <w:pStyle w:val="TDC4"/>
        <w:tabs>
          <w:tab w:val="right" w:leader="dot" w:pos="8296"/>
        </w:tabs>
        <w:rPr>
          <w:noProof/>
        </w:rPr>
      </w:pPr>
      <w:hyperlink w:anchor="_Toc103626456" w:history="1">
        <w:r w:rsidR="007666DC" w:rsidRPr="00B86EB9">
          <w:rPr>
            <w:rStyle w:val="Hipervnculo"/>
            <w:noProof/>
          </w:rPr>
          <w:t>Back-end</w:t>
        </w:r>
        <w:r w:rsidR="007666DC">
          <w:rPr>
            <w:noProof/>
            <w:webHidden/>
          </w:rPr>
          <w:tab/>
        </w:r>
        <w:r w:rsidR="007666DC">
          <w:rPr>
            <w:noProof/>
            <w:webHidden/>
          </w:rPr>
          <w:fldChar w:fldCharType="begin"/>
        </w:r>
        <w:r w:rsidR="007666DC">
          <w:rPr>
            <w:noProof/>
            <w:webHidden/>
          </w:rPr>
          <w:instrText xml:space="preserve"> PAGEREF _Toc103626456 \h </w:instrText>
        </w:r>
        <w:r w:rsidR="007666DC">
          <w:rPr>
            <w:noProof/>
            <w:webHidden/>
          </w:rPr>
        </w:r>
        <w:r w:rsidR="007666DC">
          <w:rPr>
            <w:noProof/>
            <w:webHidden/>
          </w:rPr>
          <w:fldChar w:fldCharType="separate"/>
        </w:r>
        <w:r w:rsidR="00B44843">
          <w:rPr>
            <w:noProof/>
            <w:webHidden/>
          </w:rPr>
          <w:t>6</w:t>
        </w:r>
        <w:r w:rsidR="007666DC">
          <w:rPr>
            <w:noProof/>
            <w:webHidden/>
          </w:rPr>
          <w:fldChar w:fldCharType="end"/>
        </w:r>
      </w:hyperlink>
    </w:p>
    <w:p w14:paraId="049078F3" w14:textId="3CCC06BE" w:rsidR="007666DC" w:rsidRDefault="00FA510C">
      <w:pPr>
        <w:pStyle w:val="TDC4"/>
        <w:tabs>
          <w:tab w:val="right" w:leader="dot" w:pos="8296"/>
        </w:tabs>
        <w:rPr>
          <w:noProof/>
        </w:rPr>
      </w:pPr>
      <w:hyperlink w:anchor="_Toc103626457" w:history="1">
        <w:r w:rsidR="007666DC" w:rsidRPr="00B86EB9">
          <w:rPr>
            <w:rStyle w:val="Hipervnculo"/>
            <w:noProof/>
          </w:rPr>
          <w:t>Despliegue</w:t>
        </w:r>
        <w:r w:rsidR="007666DC">
          <w:rPr>
            <w:noProof/>
            <w:webHidden/>
          </w:rPr>
          <w:tab/>
        </w:r>
        <w:r w:rsidR="007666DC">
          <w:rPr>
            <w:noProof/>
            <w:webHidden/>
          </w:rPr>
          <w:fldChar w:fldCharType="begin"/>
        </w:r>
        <w:r w:rsidR="007666DC">
          <w:rPr>
            <w:noProof/>
            <w:webHidden/>
          </w:rPr>
          <w:instrText xml:space="preserve"> PAGEREF _Toc103626457 \h </w:instrText>
        </w:r>
        <w:r w:rsidR="007666DC">
          <w:rPr>
            <w:noProof/>
            <w:webHidden/>
          </w:rPr>
        </w:r>
        <w:r w:rsidR="007666DC">
          <w:rPr>
            <w:noProof/>
            <w:webHidden/>
          </w:rPr>
          <w:fldChar w:fldCharType="separate"/>
        </w:r>
        <w:r w:rsidR="00B44843">
          <w:rPr>
            <w:noProof/>
            <w:webHidden/>
          </w:rPr>
          <w:t>7</w:t>
        </w:r>
        <w:r w:rsidR="007666DC">
          <w:rPr>
            <w:noProof/>
            <w:webHidden/>
          </w:rPr>
          <w:fldChar w:fldCharType="end"/>
        </w:r>
      </w:hyperlink>
    </w:p>
    <w:p w14:paraId="357CB1DC" w14:textId="736B5F67" w:rsidR="007666DC" w:rsidRDefault="00FA510C">
      <w:pPr>
        <w:pStyle w:val="TDC3"/>
        <w:tabs>
          <w:tab w:val="right" w:leader="dot" w:pos="8296"/>
        </w:tabs>
        <w:rPr>
          <w:rFonts w:cstheme="minorBidi"/>
          <w:noProof/>
        </w:rPr>
      </w:pPr>
      <w:hyperlink w:anchor="_Toc103626458" w:history="1">
        <w:r w:rsidR="007666DC" w:rsidRPr="00B86EB9">
          <w:rPr>
            <w:rStyle w:val="Hipervnculo"/>
            <w:noProof/>
          </w:rPr>
          <w:t>Desarrollo del proyecto</w:t>
        </w:r>
        <w:r w:rsidR="007666DC">
          <w:rPr>
            <w:noProof/>
            <w:webHidden/>
          </w:rPr>
          <w:tab/>
        </w:r>
        <w:r w:rsidR="007666DC">
          <w:rPr>
            <w:noProof/>
            <w:webHidden/>
          </w:rPr>
          <w:fldChar w:fldCharType="begin"/>
        </w:r>
        <w:r w:rsidR="007666DC">
          <w:rPr>
            <w:noProof/>
            <w:webHidden/>
          </w:rPr>
          <w:instrText xml:space="preserve"> PAGEREF _Toc103626458 \h </w:instrText>
        </w:r>
        <w:r w:rsidR="007666DC">
          <w:rPr>
            <w:noProof/>
            <w:webHidden/>
          </w:rPr>
        </w:r>
        <w:r w:rsidR="007666DC">
          <w:rPr>
            <w:noProof/>
            <w:webHidden/>
          </w:rPr>
          <w:fldChar w:fldCharType="separate"/>
        </w:r>
        <w:r w:rsidR="00B44843">
          <w:rPr>
            <w:noProof/>
            <w:webHidden/>
          </w:rPr>
          <w:t>8</w:t>
        </w:r>
        <w:r w:rsidR="007666DC">
          <w:rPr>
            <w:noProof/>
            <w:webHidden/>
          </w:rPr>
          <w:fldChar w:fldCharType="end"/>
        </w:r>
      </w:hyperlink>
    </w:p>
    <w:p w14:paraId="0BC00583" w14:textId="6E0841AF" w:rsidR="007666DC" w:rsidRDefault="00FA510C">
      <w:pPr>
        <w:pStyle w:val="TDC4"/>
        <w:tabs>
          <w:tab w:val="right" w:leader="dot" w:pos="8296"/>
        </w:tabs>
        <w:rPr>
          <w:noProof/>
        </w:rPr>
      </w:pPr>
      <w:hyperlink w:anchor="_Toc103626459" w:history="1">
        <w:r w:rsidR="007666DC" w:rsidRPr="00B86EB9">
          <w:rPr>
            <w:rStyle w:val="Hipervnculo"/>
            <w:noProof/>
          </w:rPr>
          <w:t>Análisis del mercado</w:t>
        </w:r>
        <w:r w:rsidR="007666DC">
          <w:rPr>
            <w:noProof/>
            <w:webHidden/>
          </w:rPr>
          <w:tab/>
        </w:r>
        <w:r w:rsidR="007666DC">
          <w:rPr>
            <w:noProof/>
            <w:webHidden/>
          </w:rPr>
          <w:fldChar w:fldCharType="begin"/>
        </w:r>
        <w:r w:rsidR="007666DC">
          <w:rPr>
            <w:noProof/>
            <w:webHidden/>
          </w:rPr>
          <w:instrText xml:space="preserve"> PAGEREF _Toc103626459 \h </w:instrText>
        </w:r>
        <w:r w:rsidR="007666DC">
          <w:rPr>
            <w:noProof/>
            <w:webHidden/>
          </w:rPr>
        </w:r>
        <w:r w:rsidR="007666DC">
          <w:rPr>
            <w:noProof/>
            <w:webHidden/>
          </w:rPr>
          <w:fldChar w:fldCharType="separate"/>
        </w:r>
        <w:r w:rsidR="00B44843">
          <w:rPr>
            <w:noProof/>
            <w:webHidden/>
          </w:rPr>
          <w:t>8</w:t>
        </w:r>
        <w:r w:rsidR="007666DC">
          <w:rPr>
            <w:noProof/>
            <w:webHidden/>
          </w:rPr>
          <w:fldChar w:fldCharType="end"/>
        </w:r>
      </w:hyperlink>
    </w:p>
    <w:p w14:paraId="60A03C18" w14:textId="457DEBDE" w:rsidR="007666DC" w:rsidRDefault="00FA510C">
      <w:pPr>
        <w:pStyle w:val="TDC4"/>
        <w:tabs>
          <w:tab w:val="right" w:leader="dot" w:pos="8296"/>
        </w:tabs>
        <w:rPr>
          <w:noProof/>
        </w:rPr>
      </w:pPr>
      <w:hyperlink w:anchor="_Toc103626460" w:history="1">
        <w:r w:rsidR="007666DC" w:rsidRPr="00B86EB9">
          <w:rPr>
            <w:rStyle w:val="Hipervnculo"/>
            <w:noProof/>
          </w:rPr>
          <w:t>Metodologías utilizadas</w:t>
        </w:r>
        <w:r w:rsidR="007666DC">
          <w:rPr>
            <w:noProof/>
            <w:webHidden/>
          </w:rPr>
          <w:tab/>
        </w:r>
        <w:r w:rsidR="007666DC">
          <w:rPr>
            <w:noProof/>
            <w:webHidden/>
          </w:rPr>
          <w:fldChar w:fldCharType="begin"/>
        </w:r>
        <w:r w:rsidR="007666DC">
          <w:rPr>
            <w:noProof/>
            <w:webHidden/>
          </w:rPr>
          <w:instrText xml:space="preserve"> PAGEREF _Toc103626460 \h </w:instrText>
        </w:r>
        <w:r w:rsidR="007666DC">
          <w:rPr>
            <w:noProof/>
            <w:webHidden/>
          </w:rPr>
        </w:r>
        <w:r w:rsidR="007666DC">
          <w:rPr>
            <w:noProof/>
            <w:webHidden/>
          </w:rPr>
          <w:fldChar w:fldCharType="separate"/>
        </w:r>
        <w:r w:rsidR="00B44843">
          <w:rPr>
            <w:noProof/>
            <w:webHidden/>
          </w:rPr>
          <w:t>8</w:t>
        </w:r>
        <w:r w:rsidR="007666DC">
          <w:rPr>
            <w:noProof/>
            <w:webHidden/>
          </w:rPr>
          <w:fldChar w:fldCharType="end"/>
        </w:r>
      </w:hyperlink>
    </w:p>
    <w:p w14:paraId="7E2E45D3" w14:textId="309C7FF8" w:rsidR="007666DC" w:rsidRDefault="00FA510C">
      <w:pPr>
        <w:pStyle w:val="TDC4"/>
        <w:tabs>
          <w:tab w:val="right" w:leader="dot" w:pos="8296"/>
        </w:tabs>
        <w:rPr>
          <w:noProof/>
        </w:rPr>
      </w:pPr>
      <w:hyperlink w:anchor="_Toc103626461" w:history="1">
        <w:r w:rsidR="007666DC" w:rsidRPr="00B86EB9">
          <w:rPr>
            <w:rStyle w:val="Hipervnculo"/>
            <w:noProof/>
          </w:rPr>
          <w:t>Descripción de los componentes</w:t>
        </w:r>
        <w:r w:rsidR="007666DC">
          <w:rPr>
            <w:noProof/>
            <w:webHidden/>
          </w:rPr>
          <w:tab/>
        </w:r>
        <w:r w:rsidR="007666DC">
          <w:rPr>
            <w:noProof/>
            <w:webHidden/>
          </w:rPr>
          <w:fldChar w:fldCharType="begin"/>
        </w:r>
        <w:r w:rsidR="007666DC">
          <w:rPr>
            <w:noProof/>
            <w:webHidden/>
          </w:rPr>
          <w:instrText xml:space="preserve"> PAGEREF _Toc103626461 \h </w:instrText>
        </w:r>
        <w:r w:rsidR="007666DC">
          <w:rPr>
            <w:noProof/>
            <w:webHidden/>
          </w:rPr>
        </w:r>
        <w:r w:rsidR="007666DC">
          <w:rPr>
            <w:noProof/>
            <w:webHidden/>
          </w:rPr>
          <w:fldChar w:fldCharType="separate"/>
        </w:r>
        <w:r w:rsidR="00B44843">
          <w:rPr>
            <w:noProof/>
            <w:webHidden/>
          </w:rPr>
          <w:t>9</w:t>
        </w:r>
        <w:r w:rsidR="007666DC">
          <w:rPr>
            <w:noProof/>
            <w:webHidden/>
          </w:rPr>
          <w:fldChar w:fldCharType="end"/>
        </w:r>
      </w:hyperlink>
    </w:p>
    <w:p w14:paraId="50399913" w14:textId="5C3FE9B7" w:rsidR="007666DC" w:rsidRDefault="00FA510C">
      <w:pPr>
        <w:pStyle w:val="TDC4"/>
        <w:tabs>
          <w:tab w:val="right" w:leader="dot" w:pos="8296"/>
        </w:tabs>
        <w:rPr>
          <w:noProof/>
        </w:rPr>
      </w:pPr>
      <w:hyperlink w:anchor="_Toc103626462" w:history="1">
        <w:r w:rsidR="007666DC" w:rsidRPr="00B86EB9">
          <w:rPr>
            <w:rStyle w:val="Hipervnculo"/>
            <w:noProof/>
          </w:rPr>
          <w:t>Resultados obtenidos</w:t>
        </w:r>
        <w:r w:rsidR="007666DC">
          <w:rPr>
            <w:noProof/>
            <w:webHidden/>
          </w:rPr>
          <w:tab/>
        </w:r>
        <w:r w:rsidR="007666DC">
          <w:rPr>
            <w:noProof/>
            <w:webHidden/>
          </w:rPr>
          <w:fldChar w:fldCharType="begin"/>
        </w:r>
        <w:r w:rsidR="007666DC">
          <w:rPr>
            <w:noProof/>
            <w:webHidden/>
          </w:rPr>
          <w:instrText xml:space="preserve"> PAGEREF _Toc103626462 \h </w:instrText>
        </w:r>
        <w:r w:rsidR="007666DC">
          <w:rPr>
            <w:noProof/>
            <w:webHidden/>
          </w:rPr>
        </w:r>
        <w:r w:rsidR="007666DC">
          <w:rPr>
            <w:noProof/>
            <w:webHidden/>
          </w:rPr>
          <w:fldChar w:fldCharType="separate"/>
        </w:r>
        <w:r w:rsidR="00B44843">
          <w:rPr>
            <w:noProof/>
            <w:webHidden/>
          </w:rPr>
          <w:t>13</w:t>
        </w:r>
        <w:r w:rsidR="007666DC">
          <w:rPr>
            <w:noProof/>
            <w:webHidden/>
          </w:rPr>
          <w:fldChar w:fldCharType="end"/>
        </w:r>
      </w:hyperlink>
    </w:p>
    <w:p w14:paraId="4CB25D9F" w14:textId="66F57E99" w:rsidR="007666DC" w:rsidRDefault="00FA510C">
      <w:pPr>
        <w:pStyle w:val="TDC3"/>
        <w:tabs>
          <w:tab w:val="right" w:leader="dot" w:pos="8296"/>
        </w:tabs>
        <w:rPr>
          <w:rFonts w:cstheme="minorBidi"/>
          <w:noProof/>
        </w:rPr>
      </w:pPr>
      <w:hyperlink w:anchor="_Toc103626463" w:history="1">
        <w:r w:rsidR="007666DC" w:rsidRPr="00B86EB9">
          <w:rPr>
            <w:rStyle w:val="Hipervnculo"/>
            <w:noProof/>
          </w:rPr>
          <w:t>Conclusiones</w:t>
        </w:r>
        <w:r w:rsidR="007666DC">
          <w:rPr>
            <w:noProof/>
            <w:webHidden/>
          </w:rPr>
          <w:tab/>
        </w:r>
        <w:r w:rsidR="007666DC">
          <w:rPr>
            <w:noProof/>
            <w:webHidden/>
          </w:rPr>
          <w:fldChar w:fldCharType="begin"/>
        </w:r>
        <w:r w:rsidR="007666DC">
          <w:rPr>
            <w:noProof/>
            <w:webHidden/>
          </w:rPr>
          <w:instrText xml:space="preserve"> PAGEREF _Toc103626463 \h </w:instrText>
        </w:r>
        <w:r w:rsidR="007666DC">
          <w:rPr>
            <w:noProof/>
            <w:webHidden/>
          </w:rPr>
        </w:r>
        <w:r w:rsidR="007666DC">
          <w:rPr>
            <w:noProof/>
            <w:webHidden/>
          </w:rPr>
          <w:fldChar w:fldCharType="separate"/>
        </w:r>
        <w:r w:rsidR="00B44843">
          <w:rPr>
            <w:noProof/>
            <w:webHidden/>
          </w:rPr>
          <w:t>14</w:t>
        </w:r>
        <w:r w:rsidR="007666DC">
          <w:rPr>
            <w:noProof/>
            <w:webHidden/>
          </w:rPr>
          <w:fldChar w:fldCharType="end"/>
        </w:r>
      </w:hyperlink>
    </w:p>
    <w:p w14:paraId="71BE6FEE" w14:textId="5FDEDDB6" w:rsidR="007666DC" w:rsidRDefault="00FA510C">
      <w:pPr>
        <w:pStyle w:val="TDC3"/>
        <w:tabs>
          <w:tab w:val="right" w:leader="dot" w:pos="8296"/>
        </w:tabs>
        <w:rPr>
          <w:rFonts w:cstheme="minorBidi"/>
          <w:noProof/>
        </w:rPr>
      </w:pPr>
      <w:hyperlink w:anchor="_Toc103626464" w:history="1">
        <w:r w:rsidR="007666DC" w:rsidRPr="00B86EB9">
          <w:rPr>
            <w:rStyle w:val="Hipervnculo"/>
            <w:noProof/>
          </w:rPr>
          <w:t>Líneas futuras</w:t>
        </w:r>
        <w:r w:rsidR="007666DC">
          <w:rPr>
            <w:noProof/>
            <w:webHidden/>
          </w:rPr>
          <w:tab/>
        </w:r>
        <w:r w:rsidR="007666DC">
          <w:rPr>
            <w:noProof/>
            <w:webHidden/>
          </w:rPr>
          <w:fldChar w:fldCharType="begin"/>
        </w:r>
        <w:r w:rsidR="007666DC">
          <w:rPr>
            <w:noProof/>
            <w:webHidden/>
          </w:rPr>
          <w:instrText xml:space="preserve"> PAGEREF _Toc103626464 \h </w:instrText>
        </w:r>
        <w:r w:rsidR="007666DC">
          <w:rPr>
            <w:noProof/>
            <w:webHidden/>
          </w:rPr>
        </w:r>
        <w:r w:rsidR="007666DC">
          <w:rPr>
            <w:noProof/>
            <w:webHidden/>
          </w:rPr>
          <w:fldChar w:fldCharType="separate"/>
        </w:r>
        <w:r w:rsidR="00B44843">
          <w:rPr>
            <w:noProof/>
            <w:webHidden/>
          </w:rPr>
          <w:t>16</w:t>
        </w:r>
        <w:r w:rsidR="007666DC">
          <w:rPr>
            <w:noProof/>
            <w:webHidden/>
          </w:rPr>
          <w:fldChar w:fldCharType="end"/>
        </w:r>
      </w:hyperlink>
    </w:p>
    <w:p w14:paraId="31D8EF21" w14:textId="22CAAAEA" w:rsidR="007666DC" w:rsidRDefault="00FA510C">
      <w:pPr>
        <w:pStyle w:val="TDC3"/>
        <w:tabs>
          <w:tab w:val="right" w:leader="dot" w:pos="8296"/>
        </w:tabs>
        <w:rPr>
          <w:rFonts w:cstheme="minorBidi"/>
          <w:noProof/>
        </w:rPr>
      </w:pPr>
      <w:hyperlink w:anchor="_Toc103626465" w:history="1">
        <w:r w:rsidR="007666DC" w:rsidRPr="00B86EB9">
          <w:rPr>
            <w:rStyle w:val="Hipervnculo"/>
            <w:noProof/>
          </w:rPr>
          <w:t>Bibliografía</w:t>
        </w:r>
        <w:r w:rsidR="007666DC">
          <w:rPr>
            <w:noProof/>
            <w:webHidden/>
          </w:rPr>
          <w:tab/>
        </w:r>
        <w:r w:rsidR="007666DC">
          <w:rPr>
            <w:noProof/>
            <w:webHidden/>
          </w:rPr>
          <w:fldChar w:fldCharType="begin"/>
        </w:r>
        <w:r w:rsidR="007666DC">
          <w:rPr>
            <w:noProof/>
            <w:webHidden/>
          </w:rPr>
          <w:instrText xml:space="preserve"> PAGEREF _Toc103626465 \h </w:instrText>
        </w:r>
        <w:r w:rsidR="007666DC">
          <w:rPr>
            <w:noProof/>
            <w:webHidden/>
          </w:rPr>
        </w:r>
        <w:r w:rsidR="007666DC">
          <w:rPr>
            <w:noProof/>
            <w:webHidden/>
          </w:rPr>
          <w:fldChar w:fldCharType="separate"/>
        </w:r>
        <w:r w:rsidR="00B44843">
          <w:rPr>
            <w:noProof/>
            <w:webHidden/>
          </w:rPr>
          <w:t>17</w:t>
        </w:r>
        <w:r w:rsidR="007666DC">
          <w:rPr>
            <w:noProof/>
            <w:webHidden/>
          </w:rPr>
          <w:fldChar w:fldCharType="end"/>
        </w:r>
      </w:hyperlink>
    </w:p>
    <w:p w14:paraId="21403613" w14:textId="6A5A8D97" w:rsidR="00F139E9" w:rsidRDefault="007666DC">
      <w:pPr>
        <w:spacing w:before="120" w:after="200" w:line="264" w:lineRule="auto"/>
        <w:rPr>
          <w:rFonts w:asciiTheme="majorHAnsi" w:eastAsiaTheme="majorEastAsia" w:hAnsiTheme="majorHAnsi" w:cstheme="majorBidi"/>
          <w:noProof/>
          <w:color w:val="007789" w:themeColor="accent1" w:themeShade="BF"/>
          <w:sz w:val="32"/>
        </w:rPr>
      </w:pPr>
      <w:r>
        <w:rPr>
          <w:noProof/>
        </w:rPr>
        <w:fldChar w:fldCharType="end"/>
      </w:r>
      <w:r w:rsidR="00F139E9">
        <w:rPr>
          <w:noProof/>
        </w:rPr>
        <w:br w:type="page"/>
      </w:r>
    </w:p>
    <w:p w14:paraId="47E6493B" w14:textId="699C0387" w:rsidR="00F374D4" w:rsidRDefault="00F374D4" w:rsidP="007666DC">
      <w:pPr>
        <w:pStyle w:val="Ttulo2"/>
        <w:rPr>
          <w:noProof/>
        </w:rPr>
      </w:pPr>
      <w:bookmarkStart w:id="2" w:name="_Toc103626449"/>
      <w:r>
        <w:rPr>
          <w:noProof/>
        </w:rPr>
        <w:lastRenderedPageBreak/>
        <w:t xml:space="preserve">Resumen </w:t>
      </w:r>
      <w:r w:rsidRPr="007666DC">
        <w:t>del</w:t>
      </w:r>
      <w:r>
        <w:rPr>
          <w:noProof/>
        </w:rPr>
        <w:t xml:space="preserve"> proyecto</w:t>
      </w:r>
      <w:bookmarkEnd w:id="2"/>
    </w:p>
    <w:p w14:paraId="24BD7681" w14:textId="112804D6" w:rsidR="00F374D4" w:rsidRDefault="00F374D4" w:rsidP="00F374D4">
      <w:pPr>
        <w:rPr>
          <w:noProof/>
        </w:rPr>
      </w:pPr>
      <w:bookmarkStart w:id="3" w:name="_Hlk104398995"/>
      <w:r>
        <w:rPr>
          <w:noProof/>
        </w:rPr>
        <w:t xml:space="preserve">El proyecto se inicia con la hipotética situación en la que nuestro cliente acude a nosotros para actualizar la página web de su negocio. Este nos explica que regenta un restaurante llamado </w:t>
      </w:r>
      <w:r w:rsidRPr="00E628FA">
        <w:rPr>
          <w:i/>
          <w:iCs/>
          <w:noProof/>
        </w:rPr>
        <w:t>sensacion</w:t>
      </w:r>
      <w:r>
        <w:rPr>
          <w:noProof/>
        </w:rPr>
        <w:t xml:space="preserve"> y que ya dispone de un sitio web informativo sobre su restaurante. Debido a la gran cantidad de usuarios que visitan su sitio</w:t>
      </w:r>
      <w:r w:rsidR="00930B13">
        <w:rPr>
          <w:noProof/>
        </w:rPr>
        <w:t xml:space="preserve"> web</w:t>
      </w:r>
      <w:r>
        <w:rPr>
          <w:noProof/>
        </w:rPr>
        <w:t>, ha decidido implementar un formulario de reserva de mesa.</w:t>
      </w:r>
    </w:p>
    <w:bookmarkEnd w:id="3"/>
    <w:p w14:paraId="13780789" w14:textId="77777777" w:rsidR="00F374D4" w:rsidRDefault="00F374D4" w:rsidP="00F374D4">
      <w:pPr>
        <w:rPr>
          <w:noProof/>
        </w:rPr>
      </w:pPr>
    </w:p>
    <w:p w14:paraId="7EC5CFFC" w14:textId="51C04B13" w:rsidR="00F374D4" w:rsidRDefault="00F374D4" w:rsidP="00900ECA">
      <w:pPr>
        <w:rPr>
          <w:noProof/>
        </w:rPr>
      </w:pPr>
      <w:bookmarkStart w:id="4" w:name="_Hlk104399026"/>
      <w:r>
        <w:rPr>
          <w:noProof/>
        </w:rPr>
        <w:t>Tras un estudio previo se ha determinado que para la inclusión de esta nueva mejora se necesitarán 40 horas para el desarrollo del proyecto, así como otras 40 horas para un mantenimiento inicial del sitio, hasta que se haya depurado suficientemente bien en producción. Este estudio arroja la siguiente distribución del tiempo en secciones del proyecto:</w:t>
      </w:r>
    </w:p>
    <w:bookmarkEnd w:id="4"/>
    <w:p w14:paraId="590CEF7E" w14:textId="77777777" w:rsidR="00067C79" w:rsidRDefault="00067C79" w:rsidP="00F374D4">
      <w:pPr>
        <w:rPr>
          <w:noProof/>
        </w:rPr>
      </w:pPr>
    </w:p>
    <w:tbl>
      <w:tblPr>
        <w:tblStyle w:val="Tablaconcuadrcula1clara"/>
        <w:tblW w:w="0" w:type="auto"/>
        <w:tblLook w:val="04A0" w:firstRow="1" w:lastRow="0" w:firstColumn="1" w:lastColumn="0" w:noHBand="0" w:noVBand="1"/>
      </w:tblPr>
      <w:tblGrid>
        <w:gridCol w:w="6232"/>
        <w:gridCol w:w="2064"/>
      </w:tblGrid>
      <w:tr w:rsidR="00067C79" w14:paraId="7AA3ECBF" w14:textId="77777777" w:rsidTr="00067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917B933" w14:textId="5D1B501F" w:rsidR="00067C79" w:rsidRDefault="00067C79" w:rsidP="00067C79">
            <w:pPr>
              <w:jc w:val="center"/>
              <w:rPr>
                <w:noProof/>
              </w:rPr>
            </w:pPr>
            <w:r>
              <w:rPr>
                <w:noProof/>
              </w:rPr>
              <w:t>Nombre</w:t>
            </w:r>
          </w:p>
        </w:tc>
        <w:tc>
          <w:tcPr>
            <w:tcW w:w="2064" w:type="dxa"/>
          </w:tcPr>
          <w:p w14:paraId="7E28B490" w14:textId="6D3FC9E5" w:rsidR="00067C79" w:rsidRDefault="00067C79" w:rsidP="00067C79">
            <w:pPr>
              <w:jc w:val="center"/>
              <w:cnfStyle w:val="100000000000" w:firstRow="1" w:lastRow="0" w:firstColumn="0" w:lastColumn="0" w:oddVBand="0" w:evenVBand="0" w:oddHBand="0" w:evenHBand="0" w:firstRowFirstColumn="0" w:firstRowLastColumn="0" w:lastRowFirstColumn="0" w:lastRowLastColumn="0"/>
              <w:rPr>
                <w:noProof/>
              </w:rPr>
            </w:pPr>
            <w:r>
              <w:rPr>
                <w:noProof/>
              </w:rPr>
              <w:t>Tiempo</w:t>
            </w:r>
          </w:p>
        </w:tc>
      </w:tr>
      <w:tr w:rsidR="00067C79" w14:paraId="3116BA12"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7DBE6613" w14:textId="56167E25" w:rsidR="00067C79" w:rsidRPr="00067C79" w:rsidRDefault="00067C79" w:rsidP="00F374D4">
            <w:pPr>
              <w:rPr>
                <w:b w:val="0"/>
                <w:bCs w:val="0"/>
                <w:noProof/>
                <w:szCs w:val="24"/>
              </w:rPr>
            </w:pPr>
            <w:r w:rsidRPr="00067C79">
              <w:rPr>
                <w:b w:val="0"/>
                <w:bCs w:val="0"/>
                <w:noProof/>
                <w:szCs w:val="24"/>
              </w:rPr>
              <w:t>Crear entorno desarrollo (git, github, directorios)</w:t>
            </w:r>
          </w:p>
        </w:tc>
        <w:tc>
          <w:tcPr>
            <w:tcW w:w="2064" w:type="dxa"/>
          </w:tcPr>
          <w:p w14:paraId="0C5EEF80" w14:textId="580FF170"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4B55624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4FED23B3" w14:textId="153C7F43" w:rsidR="00067C79" w:rsidRPr="00067C79" w:rsidRDefault="00067C79" w:rsidP="00F374D4">
            <w:pPr>
              <w:rPr>
                <w:b w:val="0"/>
                <w:bCs w:val="0"/>
                <w:noProof/>
                <w:szCs w:val="24"/>
              </w:rPr>
            </w:pPr>
            <w:r w:rsidRPr="00067C79">
              <w:rPr>
                <w:b w:val="0"/>
                <w:bCs w:val="0"/>
                <w:noProof/>
              </w:rPr>
              <w:t>Creación servidor (postgresql, servidor web, api)</w:t>
            </w:r>
          </w:p>
        </w:tc>
        <w:tc>
          <w:tcPr>
            <w:tcW w:w="2064" w:type="dxa"/>
          </w:tcPr>
          <w:p w14:paraId="577F57BA" w14:textId="39D5AD8B"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20 Horas</w:t>
            </w:r>
          </w:p>
        </w:tc>
      </w:tr>
      <w:tr w:rsidR="00067C79" w14:paraId="597ADF29"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5A7D9E5" w14:textId="713D54D4" w:rsidR="00067C79" w:rsidRPr="00067C79" w:rsidRDefault="00067C79" w:rsidP="00F374D4">
            <w:pPr>
              <w:rPr>
                <w:b w:val="0"/>
                <w:bCs w:val="0"/>
                <w:noProof/>
              </w:rPr>
            </w:pPr>
            <w:r w:rsidRPr="00067C79">
              <w:rPr>
                <w:b w:val="0"/>
                <w:bCs w:val="0"/>
                <w:noProof/>
              </w:rPr>
              <w:t>Integración y desarrollo cliente (Angular)</w:t>
            </w:r>
          </w:p>
        </w:tc>
        <w:tc>
          <w:tcPr>
            <w:tcW w:w="2064" w:type="dxa"/>
          </w:tcPr>
          <w:p w14:paraId="335EDE17" w14:textId="5DC60276"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10 Horas</w:t>
            </w:r>
          </w:p>
        </w:tc>
      </w:tr>
      <w:tr w:rsidR="00067C79" w14:paraId="54497313"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59D01AAF" w14:textId="6A5C47DA" w:rsidR="00067C79" w:rsidRPr="00067C79" w:rsidRDefault="00067C79" w:rsidP="00F374D4">
            <w:pPr>
              <w:rPr>
                <w:b w:val="0"/>
                <w:bCs w:val="0"/>
                <w:noProof/>
                <w:szCs w:val="24"/>
              </w:rPr>
            </w:pPr>
            <w:r w:rsidRPr="00067C79">
              <w:rPr>
                <w:b w:val="0"/>
                <w:bCs w:val="0"/>
                <w:noProof/>
              </w:rPr>
              <w:t>Contenerización (docker, kubernetes)</w:t>
            </w:r>
          </w:p>
        </w:tc>
        <w:tc>
          <w:tcPr>
            <w:tcW w:w="2064" w:type="dxa"/>
          </w:tcPr>
          <w:p w14:paraId="1F9C8FE8" w14:textId="530EDEDA"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5 Horas</w:t>
            </w:r>
          </w:p>
        </w:tc>
      </w:tr>
      <w:tr w:rsidR="00067C79" w14:paraId="5B00A7E5" w14:textId="77777777" w:rsidTr="00067C79">
        <w:tc>
          <w:tcPr>
            <w:cnfStyle w:val="001000000000" w:firstRow="0" w:lastRow="0" w:firstColumn="1" w:lastColumn="0" w:oddVBand="0" w:evenVBand="0" w:oddHBand="0" w:evenHBand="0" w:firstRowFirstColumn="0" w:firstRowLastColumn="0" w:lastRowFirstColumn="0" w:lastRowLastColumn="0"/>
            <w:tcW w:w="6232" w:type="dxa"/>
          </w:tcPr>
          <w:p w14:paraId="20D077CC" w14:textId="20F8F098" w:rsidR="00067C79" w:rsidRPr="00067C79" w:rsidRDefault="00067C79" w:rsidP="00F374D4">
            <w:pPr>
              <w:rPr>
                <w:b w:val="0"/>
                <w:bCs w:val="0"/>
                <w:noProof/>
                <w:szCs w:val="24"/>
              </w:rPr>
            </w:pPr>
            <w:r w:rsidRPr="00067C79">
              <w:rPr>
                <w:b w:val="0"/>
                <w:bCs w:val="0"/>
                <w:noProof/>
              </w:rPr>
              <w:t>Lanzamiento y mantenimiento inicial</w:t>
            </w:r>
          </w:p>
        </w:tc>
        <w:tc>
          <w:tcPr>
            <w:tcW w:w="2064" w:type="dxa"/>
          </w:tcPr>
          <w:p w14:paraId="7890830E" w14:textId="3AF3ADCC" w:rsidR="00067C79" w:rsidRPr="00067C79" w:rsidRDefault="00067C79" w:rsidP="00067C79">
            <w:pPr>
              <w:jc w:val="cente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40 Horas</w:t>
            </w:r>
          </w:p>
        </w:tc>
      </w:tr>
    </w:tbl>
    <w:p w14:paraId="39BB56BB" w14:textId="2C2A6F60" w:rsidR="00F374D4" w:rsidRPr="00930B13" w:rsidRDefault="00067C79" w:rsidP="00F374D4">
      <w:pPr>
        <w:rPr>
          <w:noProof/>
          <w:sz w:val="18"/>
          <w:szCs w:val="18"/>
        </w:rPr>
      </w:pPr>
      <w:r w:rsidRPr="00930B13">
        <w:rPr>
          <w:noProof/>
          <w:sz w:val="18"/>
          <w:szCs w:val="18"/>
        </w:rPr>
        <w:t>* Tabla 1</w:t>
      </w:r>
    </w:p>
    <w:p w14:paraId="72FF933C" w14:textId="77777777" w:rsidR="00067C79" w:rsidRDefault="00067C79" w:rsidP="00F374D4">
      <w:pPr>
        <w:rPr>
          <w:noProof/>
        </w:rPr>
      </w:pPr>
    </w:p>
    <w:p w14:paraId="689445EE" w14:textId="62FB0857" w:rsidR="00F374D4" w:rsidRDefault="00F374D4" w:rsidP="00F374D4">
      <w:pPr>
        <w:rPr>
          <w:noProof/>
        </w:rPr>
      </w:pPr>
      <w:bookmarkStart w:id="5" w:name="_Hlk104399038"/>
      <w:r>
        <w:rPr>
          <w:noProof/>
        </w:rPr>
        <w:t>Con estos datos el departamento financiero generará un presupuesto previo al inicio del proyecto, que daremos por aceptado y que todas las cuestiones legales serán resueltas por el departamento o persona apropiado.</w:t>
      </w:r>
    </w:p>
    <w:p w14:paraId="1B4BB213" w14:textId="56B43621" w:rsidR="00F374D4" w:rsidRDefault="00F374D4" w:rsidP="00F374D4">
      <w:pPr>
        <w:pStyle w:val="Ttulo3"/>
        <w:rPr>
          <w:noProof/>
        </w:rPr>
      </w:pPr>
      <w:bookmarkStart w:id="6" w:name="_Toc103626450"/>
      <w:bookmarkEnd w:id="5"/>
      <w:r>
        <w:rPr>
          <w:noProof/>
        </w:rPr>
        <w:t>Idea inicial</w:t>
      </w:r>
      <w:bookmarkEnd w:id="6"/>
    </w:p>
    <w:p w14:paraId="1DE02DED" w14:textId="77777777" w:rsidR="00067C79" w:rsidRDefault="00067C79" w:rsidP="000667C0">
      <w:pPr>
        <w:rPr>
          <w:noProof/>
        </w:rPr>
      </w:pPr>
      <w:bookmarkStart w:id="7" w:name="_Hlk104399062"/>
      <w:r>
        <w:rPr>
          <w:noProof/>
        </w:rPr>
        <w:t xml:space="preserve">El cliente describe que actualmente los usuarios de la web, si quieren reservar deben ponerse en contacto directamente con el restaurante, y que muchos de los usuarios desisten de reservar por tener que usar medios externos a la web. En principio, quiere integrar las reservas desde la web solo para el servicio de </w:t>
      </w:r>
      <w:r>
        <w:rPr>
          <w:noProof/>
        </w:rPr>
        <w:lastRenderedPageBreak/>
        <w:t>comidas (no cenas) y sin selección de hora. El usuario solo tendría que poner una fecha ver si hay disponibilidad y si es así, escribir su nombre y enviar. No quiere que los usuarios tengan que registrarse para poder reservar y en caso de querer hacer alguna modificación en la reserva, el usuario llamaría al restaurante.</w:t>
      </w:r>
    </w:p>
    <w:bookmarkEnd w:id="7"/>
    <w:p w14:paraId="3C4E955F" w14:textId="77777777" w:rsidR="00067C79" w:rsidRDefault="00067C79" w:rsidP="00067C79">
      <w:pPr>
        <w:rPr>
          <w:noProof/>
        </w:rPr>
      </w:pPr>
    </w:p>
    <w:p w14:paraId="41FB4AFC" w14:textId="116E9F70" w:rsidR="00F374D4" w:rsidRDefault="00067C79" w:rsidP="00067C79">
      <w:bookmarkStart w:id="8" w:name="_Hlk104399101"/>
      <w:r>
        <w:rPr>
          <w:noProof/>
        </w:rPr>
        <w:t>Este proyecto solo se encarga de mostrar la disponibilidad dada una fecha y permitir crear una reserva a partir de dicha disponibilidad. Otro equipo se encargaría de desarrollar un administrador que permita al cliente gestionar las reservas y las mesas.</w:t>
      </w:r>
      <w:r w:rsidR="00930B13">
        <w:rPr>
          <w:noProof/>
        </w:rPr>
        <w:t xml:space="preserve"> </w:t>
      </w:r>
      <w:bookmarkStart w:id="9" w:name="_Hlk104400164"/>
      <w:r w:rsidR="00930B13">
        <w:rPr>
          <w:noProof/>
        </w:rPr>
        <w:t>Sin embargo, la api que desarrollemos integrará todas las operaciones CRUD sobre las entidades mesa y reserva.</w:t>
      </w:r>
      <w:bookmarkEnd w:id="9"/>
    </w:p>
    <w:p w14:paraId="60787558" w14:textId="49C8AF04" w:rsidR="00F374D4" w:rsidRDefault="00F374D4" w:rsidP="00F374D4">
      <w:pPr>
        <w:pStyle w:val="Ttulo3"/>
        <w:rPr>
          <w:noProof/>
        </w:rPr>
      </w:pPr>
      <w:bookmarkStart w:id="10" w:name="_Toc103626451"/>
      <w:bookmarkEnd w:id="8"/>
      <w:r>
        <w:rPr>
          <w:noProof/>
        </w:rPr>
        <w:t>Estado previo</w:t>
      </w:r>
      <w:bookmarkEnd w:id="10"/>
    </w:p>
    <w:p w14:paraId="083A9BF8" w14:textId="09E4AC9A" w:rsidR="00F374D4" w:rsidRDefault="00067C79" w:rsidP="00F374D4">
      <w:pPr>
        <w:rPr>
          <w:noProof/>
        </w:rPr>
      </w:pPr>
      <w:bookmarkStart w:id="11" w:name="_Hlk104399109"/>
      <w:r w:rsidRPr="00067C79">
        <w:rPr>
          <w:noProof/>
        </w:rPr>
        <w:t xml:space="preserve">El cliente nos entrega el código fuente de la página actual para que sirva de inicio para el proyecto. Es un proyecto web sencillo de páginas html que usa bootstrap 5 para los estilos. También integra un fichero </w:t>
      </w:r>
      <w:r w:rsidRPr="00E628FA">
        <w:rPr>
          <w:i/>
          <w:iCs/>
          <w:noProof/>
        </w:rPr>
        <w:t>Dockerfile</w:t>
      </w:r>
      <w:r w:rsidRPr="00067C79">
        <w:rPr>
          <w:noProof/>
        </w:rPr>
        <w:t xml:space="preserve"> ya que actualmente la web está desplegada como un contenedor sobre un servidor de kubernetes.</w:t>
      </w:r>
    </w:p>
    <w:p w14:paraId="4B7E3B41" w14:textId="1D5FF8BA" w:rsidR="00F374D4" w:rsidRDefault="00F374D4" w:rsidP="00F374D4">
      <w:pPr>
        <w:pStyle w:val="Ttulo3"/>
        <w:rPr>
          <w:noProof/>
        </w:rPr>
      </w:pPr>
      <w:bookmarkStart w:id="12" w:name="_Toc103626452"/>
      <w:bookmarkEnd w:id="11"/>
      <w:r>
        <w:rPr>
          <w:noProof/>
        </w:rPr>
        <w:t>Objetivos requeridos</w:t>
      </w:r>
      <w:bookmarkEnd w:id="12"/>
    </w:p>
    <w:p w14:paraId="14B204DD" w14:textId="0ABB6C13" w:rsidR="00067C79" w:rsidRDefault="00067C79" w:rsidP="00067C79">
      <w:pPr>
        <w:rPr>
          <w:noProof/>
        </w:rPr>
      </w:pPr>
      <w:bookmarkStart w:id="13" w:name="_Hlk104399122"/>
      <w:r>
        <w:rPr>
          <w:noProof/>
        </w:rPr>
        <w:t>Tras el estudio y algunas reuniones con el cliente hemos determinado que</w:t>
      </w:r>
      <w:r w:rsidR="000667C0">
        <w:rPr>
          <w:noProof/>
        </w:rPr>
        <w:t>,</w:t>
      </w:r>
      <w:r>
        <w:rPr>
          <w:noProof/>
        </w:rPr>
        <w:t xml:space="preserve"> en el menú de navegación de la web, se </w:t>
      </w:r>
      <w:r w:rsidR="005C0E81">
        <w:rPr>
          <w:noProof/>
        </w:rPr>
        <w:t>incluirá</w:t>
      </w:r>
      <w:r>
        <w:rPr>
          <w:noProof/>
        </w:rPr>
        <w:t xml:space="preserve"> un nuevo botón </w:t>
      </w:r>
      <w:r w:rsidRPr="00E628FA">
        <w:rPr>
          <w:i/>
          <w:iCs/>
          <w:noProof/>
        </w:rPr>
        <w:t>reserva</w:t>
      </w:r>
      <w:r>
        <w:rPr>
          <w:noProof/>
        </w:rPr>
        <w:t>, que al ser pulsado iniciará Angular para mostrar la disponibilidad y ayudará al usuario a reservar. Para que esto funcione también se ha determinado que necesitaremos una base de datos con las mesas y las reservas. Para comunicar la base de datos con el cliente se creará una api en el lado del servidor.</w:t>
      </w:r>
    </w:p>
    <w:p w14:paraId="0C7152F4" w14:textId="77777777" w:rsidR="00067C79" w:rsidRDefault="00067C79" w:rsidP="00067C79">
      <w:pPr>
        <w:rPr>
          <w:noProof/>
        </w:rPr>
      </w:pPr>
    </w:p>
    <w:p w14:paraId="44B4155D" w14:textId="672B16BC" w:rsidR="00F374D4" w:rsidRDefault="00067C79" w:rsidP="00067C79">
      <w:pPr>
        <w:rPr>
          <w:noProof/>
        </w:rPr>
      </w:pPr>
      <w:r>
        <w:rPr>
          <w:noProof/>
        </w:rPr>
        <w:t>La imagen muestra estado actual del menú de navegación de la web:</w:t>
      </w:r>
    </w:p>
    <w:bookmarkEnd w:id="13"/>
    <w:p w14:paraId="7B14142B" w14:textId="508DAF00" w:rsidR="00067C79" w:rsidRDefault="007666DC" w:rsidP="00067C79">
      <w:pPr>
        <w:rPr>
          <w:noProof/>
        </w:rPr>
      </w:pPr>
      <w:r>
        <w:rPr>
          <w:noProof/>
        </w:rPr>
        <w:drawing>
          <wp:inline distT="0" distB="0" distL="0" distR="0" wp14:anchorId="667F63B2" wp14:editId="4DA06D32">
            <wp:extent cx="5274310" cy="4025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78F94F4D" w14:textId="77777777" w:rsidR="00067C79" w:rsidRDefault="00067C79" w:rsidP="00067C79">
      <w:pPr>
        <w:rPr>
          <w:noProof/>
        </w:rPr>
      </w:pPr>
      <w:bookmarkStart w:id="14" w:name="_Hlk104399143"/>
      <w:r>
        <w:rPr>
          <w:noProof/>
        </w:rPr>
        <w:lastRenderedPageBreak/>
        <w:t>Una vez todo esto funcione se generarán las imágenes de docker necesarias para el posterior despliegue de la aplicación en un servidor de kubernetes que el cliente ya tiene contratado.</w:t>
      </w:r>
    </w:p>
    <w:bookmarkEnd w:id="14"/>
    <w:p w14:paraId="0F643D54" w14:textId="77777777" w:rsidR="00067C79" w:rsidRDefault="00067C79" w:rsidP="00067C79">
      <w:pPr>
        <w:rPr>
          <w:noProof/>
        </w:rPr>
      </w:pPr>
    </w:p>
    <w:p w14:paraId="3A336B63" w14:textId="4ED581DB" w:rsidR="00067C79" w:rsidRDefault="00067C79" w:rsidP="00067C79">
      <w:pPr>
        <w:rPr>
          <w:noProof/>
        </w:rPr>
      </w:pPr>
      <w:bookmarkStart w:id="15" w:name="_Hlk104399153"/>
      <w:r>
        <w:rPr>
          <w:noProof/>
        </w:rPr>
        <w:t>Se entiende que la siguiente lista son los objetivos requeridos por el proyecto.</w:t>
      </w:r>
    </w:p>
    <w:bookmarkEnd w:id="15"/>
    <w:p w14:paraId="25D65EF9" w14:textId="3F4F3499" w:rsidR="00067C79" w:rsidRDefault="00067C79" w:rsidP="00067C79">
      <w:pPr>
        <w:rPr>
          <w:noProof/>
        </w:rPr>
      </w:pPr>
      <w:r w:rsidRPr="00067C79">
        <w:rPr>
          <w:b/>
          <w:bCs/>
          <w:noProof/>
        </w:rPr>
        <w:t>TODO</w:t>
      </w:r>
      <w:r>
        <w:rPr>
          <w:noProof/>
        </w:rPr>
        <w:t>:</w:t>
      </w:r>
    </w:p>
    <w:p w14:paraId="4E931A42" w14:textId="33FC4469" w:rsidR="00067C79" w:rsidRDefault="00067C79" w:rsidP="00067C79">
      <w:pPr>
        <w:pStyle w:val="Prrafodelista"/>
        <w:numPr>
          <w:ilvl w:val="0"/>
          <w:numId w:val="17"/>
        </w:numPr>
        <w:rPr>
          <w:noProof/>
        </w:rPr>
      </w:pPr>
      <w:r>
        <w:rPr>
          <w:noProof/>
        </w:rPr>
        <w:t>[ ] Integrar botón reserva en web actual.</w:t>
      </w:r>
    </w:p>
    <w:p w14:paraId="0BC16CB8" w14:textId="16081179" w:rsidR="00067C79" w:rsidRDefault="00067C79" w:rsidP="00067C79">
      <w:pPr>
        <w:pStyle w:val="Prrafodelista"/>
        <w:numPr>
          <w:ilvl w:val="0"/>
          <w:numId w:val="17"/>
        </w:numPr>
        <w:rPr>
          <w:noProof/>
        </w:rPr>
      </w:pPr>
      <w:r>
        <w:rPr>
          <w:noProof/>
        </w:rPr>
        <w:t>[ ] Crear CRUD para mesa y reserva.</w:t>
      </w:r>
    </w:p>
    <w:p w14:paraId="16749607" w14:textId="0755F243" w:rsidR="00067C79" w:rsidRDefault="00067C79" w:rsidP="00067C79">
      <w:pPr>
        <w:pStyle w:val="Prrafodelista"/>
        <w:numPr>
          <w:ilvl w:val="0"/>
          <w:numId w:val="17"/>
        </w:numPr>
        <w:rPr>
          <w:noProof/>
        </w:rPr>
      </w:pPr>
      <w:r>
        <w:rPr>
          <w:noProof/>
        </w:rPr>
        <w:t>[ ] Crear endpoint consulta disponibilidad.</w:t>
      </w:r>
    </w:p>
    <w:p w14:paraId="11AC5374" w14:textId="15825B88" w:rsidR="00067C79" w:rsidRDefault="00067C79" w:rsidP="00067C79">
      <w:pPr>
        <w:pStyle w:val="Prrafodelista"/>
        <w:numPr>
          <w:ilvl w:val="0"/>
          <w:numId w:val="17"/>
        </w:numPr>
        <w:rPr>
          <w:noProof/>
        </w:rPr>
      </w:pPr>
      <w:r>
        <w:rPr>
          <w:noProof/>
        </w:rPr>
        <w:t>[ ] Integrar Angular en la web.</w:t>
      </w:r>
    </w:p>
    <w:p w14:paraId="1B0A3281" w14:textId="68E67667" w:rsidR="00067C79" w:rsidRDefault="00067C79" w:rsidP="00067C79">
      <w:pPr>
        <w:pStyle w:val="Prrafodelista"/>
        <w:numPr>
          <w:ilvl w:val="0"/>
          <w:numId w:val="17"/>
        </w:numPr>
        <w:rPr>
          <w:noProof/>
        </w:rPr>
      </w:pPr>
      <w:r>
        <w:rPr>
          <w:noProof/>
        </w:rPr>
        <w:t>[ ] Usar Angular para interactuar con el servidor.</w:t>
      </w:r>
    </w:p>
    <w:p w14:paraId="6FE39FC6" w14:textId="37EFAADA" w:rsidR="00067C79" w:rsidRDefault="00067C79" w:rsidP="00067C79">
      <w:pPr>
        <w:pStyle w:val="Prrafodelista"/>
        <w:numPr>
          <w:ilvl w:val="0"/>
          <w:numId w:val="17"/>
        </w:numPr>
        <w:rPr>
          <w:noProof/>
        </w:rPr>
      </w:pPr>
      <w:r>
        <w:rPr>
          <w:noProof/>
        </w:rPr>
        <w:t>[ ] Contenerizar la aplicación.</w:t>
      </w:r>
    </w:p>
    <w:p w14:paraId="4F52E001"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16" w:name="_Toc103626453"/>
      <w:r>
        <w:rPr>
          <w:noProof/>
        </w:rPr>
        <w:br w:type="page"/>
      </w:r>
    </w:p>
    <w:p w14:paraId="4BA46814" w14:textId="6F5C9F29" w:rsidR="00F374D4" w:rsidRDefault="00F374D4" w:rsidP="00F374D4">
      <w:pPr>
        <w:pStyle w:val="Ttulo2"/>
        <w:rPr>
          <w:noProof/>
        </w:rPr>
      </w:pPr>
      <w:r>
        <w:rPr>
          <w:noProof/>
        </w:rPr>
        <w:lastRenderedPageBreak/>
        <w:t>Justificación y objetivos del proyecto</w:t>
      </w:r>
      <w:bookmarkEnd w:id="16"/>
    </w:p>
    <w:p w14:paraId="14250251" w14:textId="532DDCE8" w:rsidR="00067C79" w:rsidRDefault="00067C79" w:rsidP="00067C79">
      <w:pPr>
        <w:rPr>
          <w:noProof/>
        </w:rPr>
      </w:pPr>
      <w:bookmarkStart w:id="17" w:name="_Hlk104399167"/>
      <w:r>
        <w:rPr>
          <w:noProof/>
        </w:rPr>
        <w:t>Tras el estudio de los requerimientos del cliente</w:t>
      </w:r>
      <w:r w:rsidR="005C0E81">
        <w:rPr>
          <w:noProof/>
        </w:rPr>
        <w:t>,</w:t>
      </w:r>
      <w:r>
        <w:rPr>
          <w:noProof/>
        </w:rPr>
        <w:t xml:space="preserve"> se ha llegado a la decisión de dividir el proyecto en las siguientes secciones:</w:t>
      </w:r>
    </w:p>
    <w:p w14:paraId="6AD69386" w14:textId="78BA0F98" w:rsidR="00067C79" w:rsidRDefault="00067C79" w:rsidP="00067C79">
      <w:pPr>
        <w:pStyle w:val="Prrafodelista"/>
        <w:numPr>
          <w:ilvl w:val="0"/>
          <w:numId w:val="19"/>
        </w:numPr>
        <w:rPr>
          <w:noProof/>
        </w:rPr>
      </w:pPr>
      <w:r>
        <w:rPr>
          <w:noProof/>
        </w:rPr>
        <w:t>Front-end</w:t>
      </w:r>
    </w:p>
    <w:p w14:paraId="44E65B10" w14:textId="5C0961B1" w:rsidR="00067C79" w:rsidRDefault="00067C79" w:rsidP="00067C79">
      <w:pPr>
        <w:pStyle w:val="Prrafodelista"/>
        <w:numPr>
          <w:ilvl w:val="0"/>
          <w:numId w:val="19"/>
        </w:numPr>
        <w:rPr>
          <w:noProof/>
        </w:rPr>
      </w:pPr>
      <w:r>
        <w:rPr>
          <w:noProof/>
        </w:rPr>
        <w:t>Back-end</w:t>
      </w:r>
    </w:p>
    <w:p w14:paraId="5440577E" w14:textId="5235E14F" w:rsidR="00067C79" w:rsidRDefault="00067C79" w:rsidP="00067C79">
      <w:pPr>
        <w:pStyle w:val="Prrafodelista"/>
        <w:numPr>
          <w:ilvl w:val="0"/>
          <w:numId w:val="19"/>
        </w:numPr>
        <w:rPr>
          <w:noProof/>
        </w:rPr>
      </w:pPr>
      <w:r>
        <w:rPr>
          <w:noProof/>
        </w:rPr>
        <w:t>Despliegue</w:t>
      </w:r>
    </w:p>
    <w:p w14:paraId="43695F14" w14:textId="63D081CB" w:rsidR="00067C79" w:rsidRDefault="00067C79" w:rsidP="00067C79">
      <w:pPr>
        <w:pStyle w:val="Prrafodelista"/>
        <w:numPr>
          <w:ilvl w:val="0"/>
          <w:numId w:val="19"/>
        </w:numPr>
        <w:rPr>
          <w:noProof/>
        </w:rPr>
      </w:pPr>
      <w:r>
        <w:rPr>
          <w:noProof/>
        </w:rPr>
        <w:t>Actualización</w:t>
      </w:r>
    </w:p>
    <w:p w14:paraId="3C716818" w14:textId="77777777" w:rsidR="00067C79" w:rsidRDefault="00067C79" w:rsidP="00067C79">
      <w:pPr>
        <w:rPr>
          <w:noProof/>
        </w:rPr>
      </w:pPr>
    </w:p>
    <w:p w14:paraId="7D399231" w14:textId="65B334C9" w:rsidR="00F374D4" w:rsidRDefault="00067C79" w:rsidP="00067C79">
      <w:pPr>
        <w:rPr>
          <w:noProof/>
        </w:rPr>
      </w:pPr>
      <w:r>
        <w:rPr>
          <w:noProof/>
        </w:rPr>
        <w:t>Cada uno de estas secciones se describe más adelante.</w:t>
      </w:r>
    </w:p>
    <w:p w14:paraId="24AA5438" w14:textId="05D5B730" w:rsidR="00F374D4" w:rsidRDefault="00F374D4" w:rsidP="00F374D4">
      <w:pPr>
        <w:pStyle w:val="Ttulo3"/>
        <w:rPr>
          <w:noProof/>
        </w:rPr>
      </w:pPr>
      <w:bookmarkStart w:id="18" w:name="_Toc103626454"/>
      <w:bookmarkEnd w:id="17"/>
      <w:r>
        <w:rPr>
          <w:noProof/>
        </w:rPr>
        <w:t>Front-end</w:t>
      </w:r>
      <w:bookmarkEnd w:id="18"/>
    </w:p>
    <w:p w14:paraId="67A1F917" w14:textId="77777777" w:rsidR="008D1237" w:rsidRDefault="008D1237" w:rsidP="008D1237">
      <w:pPr>
        <w:rPr>
          <w:noProof/>
        </w:rPr>
      </w:pPr>
      <w:bookmarkStart w:id="19" w:name="_Hlk104399181"/>
      <w:r>
        <w:rPr>
          <w:noProof/>
        </w:rPr>
        <w:t>He decidido usar Angular como framework de javascript. Lo implementaré solo en una ruta concreta de la aplicación (/reserva), ya que el resto de la web seguirán siendo html y css. Con esto evitamos que el proyecto crezca en complejidad y solo cargue la aplicación en un punto determinado en el que usuario de la web está interesado en consultar disponibilidad para realizar una reserva.</w:t>
      </w:r>
    </w:p>
    <w:p w14:paraId="4BDDD892" w14:textId="77777777" w:rsidR="008D1237" w:rsidRDefault="008D1237" w:rsidP="008D1237">
      <w:pPr>
        <w:rPr>
          <w:noProof/>
        </w:rPr>
      </w:pPr>
    </w:p>
    <w:p w14:paraId="356DA9E8" w14:textId="2ACA4025" w:rsidR="00F374D4" w:rsidRDefault="008D1237" w:rsidP="008D1237">
      <w:pPr>
        <w:rPr>
          <w:noProof/>
        </w:rPr>
      </w:pPr>
      <w:r>
        <w:rPr>
          <w:noProof/>
        </w:rPr>
        <w:t>A nivel de desarrollo</w:t>
      </w:r>
      <w:r w:rsidR="005C0E81">
        <w:rPr>
          <w:noProof/>
        </w:rPr>
        <w:t>,</w:t>
      </w:r>
      <w:r>
        <w:rPr>
          <w:noProof/>
        </w:rPr>
        <w:t xml:space="preserve"> Angular construye una SPA que se alojará en el directorio </w:t>
      </w:r>
      <w:r w:rsidRPr="00E628FA">
        <w:rPr>
          <w:i/>
          <w:iCs/>
          <w:noProof/>
        </w:rPr>
        <w:t>reserva</w:t>
      </w:r>
      <w:r>
        <w:rPr>
          <w:noProof/>
        </w:rPr>
        <w:t xml:space="preserve">. Mientras que el directorio </w:t>
      </w:r>
      <w:r w:rsidRPr="00E628FA">
        <w:rPr>
          <w:i/>
          <w:iCs/>
          <w:noProof/>
        </w:rPr>
        <w:t>Angular</w:t>
      </w:r>
      <w:r>
        <w:rPr>
          <w:noProof/>
        </w:rPr>
        <w:t xml:space="preserve"> será ignorado en el despliegue y por lo tanto solo se usa para el desarrollo y construcción de la SPA.</w:t>
      </w:r>
    </w:p>
    <w:p w14:paraId="4B1C00A6" w14:textId="3AECDFDA" w:rsidR="00F374D4" w:rsidRDefault="00F374D4" w:rsidP="00F374D4">
      <w:pPr>
        <w:pStyle w:val="Ttulo3"/>
        <w:rPr>
          <w:noProof/>
        </w:rPr>
      </w:pPr>
      <w:bookmarkStart w:id="20" w:name="_Toc103626455"/>
      <w:bookmarkEnd w:id="19"/>
      <w:r>
        <w:rPr>
          <w:noProof/>
        </w:rPr>
        <w:t>Actualización</w:t>
      </w:r>
      <w:bookmarkEnd w:id="20"/>
    </w:p>
    <w:p w14:paraId="333E7843" w14:textId="0F6DEC5B" w:rsidR="008D1237" w:rsidRDefault="008D1237" w:rsidP="008D1237">
      <w:pPr>
        <w:rPr>
          <w:noProof/>
        </w:rPr>
      </w:pPr>
      <w:bookmarkStart w:id="21" w:name="_Hlk104399191"/>
      <w:r>
        <w:rPr>
          <w:noProof/>
        </w:rPr>
        <w:t xml:space="preserve">En general la web se verá igual que hasta ahora. Tan solo se observará un nuevo botón en la barra de navegación </w:t>
      </w:r>
      <w:r w:rsidRPr="00EB45EE">
        <w:rPr>
          <w:i/>
          <w:iCs/>
          <w:noProof/>
        </w:rPr>
        <w:t>reserva</w:t>
      </w:r>
      <w:r>
        <w:rPr>
          <w:noProof/>
        </w:rPr>
        <w:t>. Este será el punto de entrada para el nuevo gestor de reservas que pretendemos implementar.</w:t>
      </w:r>
    </w:p>
    <w:p w14:paraId="7E9870A3" w14:textId="77777777" w:rsidR="008D1237" w:rsidRDefault="008D1237" w:rsidP="008D1237">
      <w:pPr>
        <w:rPr>
          <w:noProof/>
        </w:rPr>
      </w:pPr>
    </w:p>
    <w:p w14:paraId="3926164D" w14:textId="77777777" w:rsidR="008D1237" w:rsidRDefault="008D1237" w:rsidP="008D1237">
      <w:pPr>
        <w:rPr>
          <w:noProof/>
        </w:rPr>
      </w:pPr>
      <w:r>
        <w:rPr>
          <w:noProof/>
        </w:rPr>
        <w:t>En las imágenes se muestra la diferencia entre el menú de navegación inicial y el final:</w:t>
      </w:r>
    </w:p>
    <w:bookmarkEnd w:id="21"/>
    <w:p w14:paraId="05324FD5" w14:textId="77777777" w:rsidR="008D1237" w:rsidRDefault="008D1237" w:rsidP="008D1237">
      <w:pPr>
        <w:rPr>
          <w:noProof/>
        </w:rPr>
      </w:pPr>
    </w:p>
    <w:p w14:paraId="762D5945" w14:textId="73B77EF9" w:rsidR="008D1237" w:rsidRDefault="007666DC" w:rsidP="008D1237">
      <w:pPr>
        <w:rPr>
          <w:noProof/>
        </w:rPr>
      </w:pPr>
      <w:r>
        <w:rPr>
          <w:noProof/>
        </w:rPr>
        <w:lastRenderedPageBreak/>
        <w:drawing>
          <wp:inline distT="0" distB="0" distL="0" distR="0" wp14:anchorId="618F1024" wp14:editId="193A9C92">
            <wp:extent cx="5274310" cy="4025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44C6A36D" w14:textId="77777777" w:rsidR="008D1237" w:rsidRDefault="008D1237" w:rsidP="008D1237">
      <w:pPr>
        <w:rPr>
          <w:noProof/>
        </w:rPr>
      </w:pPr>
    </w:p>
    <w:p w14:paraId="0C51B234" w14:textId="34E2E41A" w:rsidR="00F374D4" w:rsidRDefault="007666DC" w:rsidP="007666DC">
      <w:pPr>
        <w:ind w:left="1440" w:hanging="1440"/>
        <w:rPr>
          <w:noProof/>
        </w:rPr>
      </w:pPr>
      <w:r>
        <w:rPr>
          <w:noProof/>
        </w:rPr>
        <w:drawing>
          <wp:inline distT="0" distB="0" distL="0" distR="0" wp14:anchorId="7F5598FA" wp14:editId="3D60B01F">
            <wp:extent cx="5274310" cy="4025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2590"/>
                    </a:xfrm>
                    <a:prstGeom prst="rect">
                      <a:avLst/>
                    </a:prstGeom>
                  </pic:spPr>
                </pic:pic>
              </a:graphicData>
            </a:graphic>
          </wp:inline>
        </w:drawing>
      </w:r>
    </w:p>
    <w:p w14:paraId="352E3CD3" w14:textId="770B70D4" w:rsidR="00F374D4" w:rsidRDefault="00F374D4" w:rsidP="00F374D4">
      <w:pPr>
        <w:pStyle w:val="Ttulo3"/>
        <w:rPr>
          <w:noProof/>
        </w:rPr>
      </w:pPr>
      <w:bookmarkStart w:id="22" w:name="_Toc103626456"/>
      <w:r>
        <w:rPr>
          <w:noProof/>
        </w:rPr>
        <w:t>Back-end</w:t>
      </w:r>
      <w:bookmarkEnd w:id="22"/>
    </w:p>
    <w:p w14:paraId="6342E5E4" w14:textId="6F95DA76" w:rsidR="008D1237" w:rsidRDefault="008D1237" w:rsidP="008D1237">
      <w:pPr>
        <w:rPr>
          <w:noProof/>
        </w:rPr>
      </w:pPr>
      <w:bookmarkStart w:id="23" w:name="_Hlk104399201"/>
      <w:r>
        <w:rPr>
          <w:noProof/>
        </w:rPr>
        <w:t>Para poder almacenar la información necesitamos una base de datos y para comunicarnos con ella necesitamos crear un servidor que entregue la información a la aplicación cliente. Esta aplicación, que se conoce como servidor api, se escribirá en Rust y he decidido usar rocket como framework.</w:t>
      </w:r>
    </w:p>
    <w:p w14:paraId="187A4149" w14:textId="77777777" w:rsidR="008D1237" w:rsidRDefault="008D1237" w:rsidP="008D1237">
      <w:pPr>
        <w:rPr>
          <w:noProof/>
        </w:rPr>
      </w:pPr>
    </w:p>
    <w:p w14:paraId="6D9F0C30" w14:textId="33FDF580" w:rsidR="008D1237" w:rsidRDefault="008D1237" w:rsidP="008D1237">
      <w:pPr>
        <w:rPr>
          <w:noProof/>
        </w:rPr>
      </w:pPr>
      <w:r>
        <w:rPr>
          <w:noProof/>
        </w:rPr>
        <w:t xml:space="preserve">Rust es un lenguaje de programación moderno, confiable y eficiente. Permite crear aplicaciones muy eficientes gracias a que no usa interprete ni garbage collector, en su lugar implementa ownership para garantizar un acceso seguro a la memoria siempre. Con todo esto y muchas otras ventajas creo que es uno de los lenguajes más potentes en la actualidad. Además de ser el lenguaje más amado desde 2015, en la conocida encuesta de "stackoverflow survey" </w:t>
      </w:r>
      <w:bookmarkEnd w:id="23"/>
      <w:r w:rsidR="00EB45EE">
        <w:rPr>
          <w:noProof/>
        </w:rPr>
        <w:t>[</w:t>
      </w:r>
      <w:hyperlink r:id="rId12" w:anchor="section-most-loved-dreaded-and-wanted-programming-scripting-and-markup-languages" w:history="1">
        <w:r w:rsidRPr="00EB45EE">
          <w:rPr>
            <w:rStyle w:val="Hipervnculo"/>
            <w:noProof/>
          </w:rPr>
          <w:t>Enlace</w:t>
        </w:r>
      </w:hyperlink>
      <w:r w:rsidR="00EB45EE">
        <w:rPr>
          <w:noProof/>
        </w:rPr>
        <w:t>]</w:t>
      </w:r>
      <w:r>
        <w:rPr>
          <w:noProof/>
        </w:rPr>
        <w:t>.</w:t>
      </w:r>
    </w:p>
    <w:p w14:paraId="7A54F51E" w14:textId="6247570D" w:rsidR="007666DC" w:rsidRDefault="007666DC" w:rsidP="008D1237">
      <w:pPr>
        <w:rPr>
          <w:noProof/>
        </w:rPr>
      </w:pPr>
    </w:p>
    <w:p w14:paraId="49E02C84" w14:textId="0D9FE101" w:rsidR="00F374D4" w:rsidRDefault="007666DC" w:rsidP="008D1237">
      <w:pPr>
        <w:rPr>
          <w:noProof/>
        </w:rPr>
      </w:pPr>
      <w:r>
        <w:rPr>
          <w:noProof/>
        </w:rPr>
        <w:drawing>
          <wp:inline distT="0" distB="0" distL="0" distR="0" wp14:anchorId="1B1F92E5" wp14:editId="2E1D12A9">
            <wp:extent cx="5219700" cy="2667000"/>
            <wp:effectExtent l="0" t="0" r="9525" b="0"/>
            <wp:docPr id="4" name="Imagen 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omputador&#10;&#10;Descripción generada automáticamente con confianza baja"/>
                    <pic:cNvPicPr/>
                  </pic:nvPicPr>
                  <pic:blipFill rotWithShape="1">
                    <a:blip r:embed="rId13" cstate="print">
                      <a:extLst>
                        <a:ext uri="{28A0092B-C50C-407E-A947-70E740481C1C}">
                          <a14:useLocalDpi xmlns:a14="http://schemas.microsoft.com/office/drawing/2010/main" val="0"/>
                        </a:ext>
                      </a:extLst>
                    </a:blip>
                    <a:srcRect t="10974" r="1036" b="52005"/>
                    <a:stretch/>
                  </pic:blipFill>
                  <pic:spPr bwMode="auto">
                    <a:xfrm>
                      <a:off x="0" y="0"/>
                      <a:ext cx="5219700" cy="2667000"/>
                    </a:xfrm>
                    <a:prstGeom prst="rect">
                      <a:avLst/>
                    </a:prstGeom>
                    <a:ln>
                      <a:noFill/>
                    </a:ln>
                    <a:extLst>
                      <a:ext uri="{53640926-AAD7-44D8-BBD7-CCE9431645EC}">
                        <a14:shadowObscured xmlns:a14="http://schemas.microsoft.com/office/drawing/2010/main"/>
                      </a:ext>
                    </a:extLst>
                  </pic:spPr>
                </pic:pic>
              </a:graphicData>
            </a:graphic>
          </wp:inline>
        </w:drawing>
      </w:r>
    </w:p>
    <w:p w14:paraId="1F390459" w14:textId="1057A69F" w:rsidR="007666DC" w:rsidRDefault="007666DC" w:rsidP="008D1237">
      <w:pPr>
        <w:rPr>
          <w:noProof/>
        </w:rPr>
      </w:pPr>
    </w:p>
    <w:p w14:paraId="29648DF5" w14:textId="2C0B96BF" w:rsidR="008D1237" w:rsidRDefault="008D1237" w:rsidP="008D1237">
      <w:pPr>
        <w:rPr>
          <w:noProof/>
        </w:rPr>
      </w:pPr>
      <w:bookmarkStart w:id="24" w:name="_Hlk104399227"/>
      <w:r w:rsidRPr="008D1237">
        <w:rPr>
          <w:noProof/>
        </w:rPr>
        <w:lastRenderedPageBreak/>
        <w:t>Rocket es un web framework desarrollado en Rust que facilita el desarrollo de aplicaciones web a nivel de servidor. Está en su versión 0.5 por lo que puede introducir cambios drásticos en futuras versiones</w:t>
      </w:r>
      <w:r w:rsidR="005C0E81">
        <w:rPr>
          <w:noProof/>
        </w:rPr>
        <w:t>,</w:t>
      </w:r>
      <w:r w:rsidRPr="008D1237">
        <w:rPr>
          <w:noProof/>
        </w:rPr>
        <w:t xml:space="preserve"> sin embargo</w:t>
      </w:r>
      <w:r w:rsidR="000667C0">
        <w:rPr>
          <w:noProof/>
        </w:rPr>
        <w:t>,</w:t>
      </w:r>
      <w:r w:rsidRPr="008D1237">
        <w:rPr>
          <w:noProof/>
        </w:rPr>
        <w:t xml:space="preserve"> es muy consistente y sencillo. No es necesario tener un conocimiento profundo del lenguaje para crear servidores web sencillos y funcionales.</w:t>
      </w:r>
    </w:p>
    <w:p w14:paraId="381890D5" w14:textId="5C44B951" w:rsidR="00F374D4" w:rsidRDefault="00F374D4" w:rsidP="00F374D4">
      <w:pPr>
        <w:pStyle w:val="Ttulo3"/>
        <w:rPr>
          <w:noProof/>
        </w:rPr>
      </w:pPr>
      <w:bookmarkStart w:id="25" w:name="_Toc103626457"/>
      <w:bookmarkEnd w:id="24"/>
      <w:r>
        <w:rPr>
          <w:noProof/>
        </w:rPr>
        <w:t>Despliegue</w:t>
      </w:r>
      <w:bookmarkEnd w:id="25"/>
    </w:p>
    <w:p w14:paraId="6B105CDE" w14:textId="77777777" w:rsidR="008D1237" w:rsidRDefault="008D1237" w:rsidP="008D1237">
      <w:pPr>
        <w:rPr>
          <w:noProof/>
        </w:rPr>
      </w:pPr>
      <w:r>
        <w:rPr>
          <w:noProof/>
        </w:rPr>
        <w:t>La tecnología más actual y potente para el despliegue de aplicaciones son los contenedores. Con docker podemos crear imágenes de nuestra aplicación que se ejecutaran en servidores en forma de contenedor. Para orquestar los contenedores su utiliza Kubernetes, el cual permite proveer a la aplicación de los requisitos de hardware que necesite (cpu, ram, memoria).</w:t>
      </w:r>
    </w:p>
    <w:p w14:paraId="6DC7B2A6" w14:textId="77777777" w:rsidR="008D1237" w:rsidRDefault="008D1237" w:rsidP="008D1237">
      <w:pPr>
        <w:rPr>
          <w:noProof/>
        </w:rPr>
      </w:pPr>
    </w:p>
    <w:p w14:paraId="2178FCCB" w14:textId="7DAAB3B7" w:rsidR="00F374D4" w:rsidRDefault="008D1237" w:rsidP="008D1237">
      <w:pPr>
        <w:rPr>
          <w:noProof/>
        </w:rPr>
      </w:pPr>
      <w:r>
        <w:rPr>
          <w:noProof/>
        </w:rPr>
        <w:t xml:space="preserve">Esto hace que esta tecnología se esté implantando rápidamente en la actualidad como reza en el siguiente artículo </w:t>
      </w:r>
      <w:r w:rsidR="00EB45EE">
        <w:rPr>
          <w:noProof/>
        </w:rPr>
        <w:t>[</w:t>
      </w:r>
      <w:hyperlink r:id="rId14" w:history="1">
        <w:r w:rsidR="00EB45EE" w:rsidRPr="00EB45EE">
          <w:rPr>
            <w:rStyle w:val="Hipervnculo"/>
            <w:noProof/>
          </w:rPr>
          <w:t>E</w:t>
        </w:r>
        <w:r w:rsidRPr="00EB45EE">
          <w:rPr>
            <w:rStyle w:val="Hipervnculo"/>
            <w:noProof/>
          </w:rPr>
          <w:t>nlace</w:t>
        </w:r>
      </w:hyperlink>
      <w:r w:rsidR="00EB45EE">
        <w:rPr>
          <w:noProof/>
        </w:rPr>
        <w:t>]</w:t>
      </w:r>
      <w:r>
        <w:rPr>
          <w:noProof/>
        </w:rPr>
        <w:t>, el 75% de las grandes empresas usan kubernetes y por consiguiente la contenerización de aplicaciones.</w:t>
      </w:r>
    </w:p>
    <w:p w14:paraId="753C712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26" w:name="_Toc103626458"/>
      <w:r>
        <w:rPr>
          <w:noProof/>
        </w:rPr>
        <w:br w:type="page"/>
      </w:r>
    </w:p>
    <w:p w14:paraId="3986C12D" w14:textId="396866CC" w:rsidR="00F374D4" w:rsidRDefault="00F374D4" w:rsidP="00F374D4">
      <w:pPr>
        <w:pStyle w:val="Ttulo2"/>
        <w:rPr>
          <w:noProof/>
        </w:rPr>
      </w:pPr>
      <w:r>
        <w:rPr>
          <w:noProof/>
        </w:rPr>
        <w:lastRenderedPageBreak/>
        <w:t>Desarrollo del proyecto</w:t>
      </w:r>
      <w:bookmarkEnd w:id="26"/>
    </w:p>
    <w:p w14:paraId="01ADB57E" w14:textId="77777777" w:rsidR="00F374D4" w:rsidRDefault="00F374D4" w:rsidP="00F374D4">
      <w:pPr>
        <w:rPr>
          <w:noProof/>
        </w:rPr>
      </w:pPr>
    </w:p>
    <w:p w14:paraId="00184399" w14:textId="53863B55" w:rsidR="00F374D4" w:rsidRDefault="00F374D4" w:rsidP="00F374D4">
      <w:pPr>
        <w:pStyle w:val="Ttulo3"/>
        <w:rPr>
          <w:noProof/>
        </w:rPr>
      </w:pPr>
      <w:bookmarkStart w:id="27" w:name="_Toc103626459"/>
      <w:r>
        <w:rPr>
          <w:noProof/>
        </w:rPr>
        <w:t>Análisis del mercado</w:t>
      </w:r>
      <w:bookmarkEnd w:id="27"/>
    </w:p>
    <w:p w14:paraId="42512F5A" w14:textId="77777777" w:rsidR="008D1237" w:rsidRDefault="008D1237" w:rsidP="008D1237">
      <w:pPr>
        <w:rPr>
          <w:noProof/>
        </w:rPr>
      </w:pPr>
      <w:r>
        <w:rPr>
          <w:noProof/>
        </w:rPr>
        <w:t>Para el estudio previo se analizó el mercado, consultando algunas páginas que ofrecen la misma funcionalidad en la actualidad.</w:t>
      </w:r>
    </w:p>
    <w:p w14:paraId="708E0B6E" w14:textId="4E84530F" w:rsidR="008D1237" w:rsidRDefault="008D1237" w:rsidP="008D1237">
      <w:pPr>
        <w:pStyle w:val="Ttulo4"/>
        <w:rPr>
          <w:noProof/>
        </w:rPr>
      </w:pPr>
      <w:r>
        <w:rPr>
          <w:noProof/>
        </w:rPr>
        <w:t>Ruta del veleta [</w:t>
      </w:r>
      <w:hyperlink r:id="rId15" w:history="1">
        <w:r w:rsidRPr="00EB45EE">
          <w:rPr>
            <w:rStyle w:val="Hipervnculo"/>
            <w:noProof/>
          </w:rPr>
          <w:t>Enlace</w:t>
        </w:r>
      </w:hyperlink>
      <w:r>
        <w:rPr>
          <w:noProof/>
        </w:rPr>
        <w:t>].</w:t>
      </w:r>
    </w:p>
    <w:p w14:paraId="43396115" w14:textId="535DA4E2" w:rsidR="008D1237" w:rsidRDefault="008D1237" w:rsidP="008D1237">
      <w:pPr>
        <w:rPr>
          <w:noProof/>
        </w:rPr>
      </w:pPr>
      <w:r>
        <w:rPr>
          <w:noProof/>
        </w:rPr>
        <w:t>Tras estudiar un poco esta página se determinó que la experiencia de usuario no es buena, a pesar de que se pueden realizar reservas en el restaurante, resulta difícil realizar la transacción por lo complejo de su formulario y en ningún caso muestra disponibilidad.</w:t>
      </w:r>
    </w:p>
    <w:p w14:paraId="543EB015" w14:textId="7512BC0B" w:rsidR="008D1237" w:rsidRDefault="008D1237" w:rsidP="008D1237">
      <w:pPr>
        <w:pStyle w:val="Ttulo4"/>
        <w:rPr>
          <w:noProof/>
        </w:rPr>
      </w:pPr>
      <w:r>
        <w:rPr>
          <w:noProof/>
        </w:rPr>
        <w:t>Bodega el Capricho [</w:t>
      </w:r>
      <w:hyperlink r:id="rId16" w:history="1">
        <w:r w:rsidRPr="00EB45EE">
          <w:rPr>
            <w:rStyle w:val="Hipervnculo"/>
            <w:noProof/>
          </w:rPr>
          <w:t>Enlace</w:t>
        </w:r>
      </w:hyperlink>
      <w:r>
        <w:rPr>
          <w:noProof/>
        </w:rPr>
        <w:t>]</w:t>
      </w:r>
    </w:p>
    <w:p w14:paraId="0F046858" w14:textId="77777777" w:rsidR="008D1237" w:rsidRDefault="008D1237" w:rsidP="008D1237">
      <w:pPr>
        <w:rPr>
          <w:noProof/>
        </w:rPr>
      </w:pPr>
      <w:r>
        <w:rPr>
          <w:noProof/>
        </w:rPr>
        <w:t>Esta otra opción es mucho más atractiva visualmente y permite en pocos pasos realizar la reserva de una mesa en el restaurante. Pero finalmente el cliente se encuentra con un complejo formulario por rellenar antes de terminar el proceso.</w:t>
      </w:r>
    </w:p>
    <w:p w14:paraId="6F1E9E74" w14:textId="656B4BC7" w:rsidR="008D1237" w:rsidRDefault="008D1237" w:rsidP="008D1237">
      <w:pPr>
        <w:pStyle w:val="Ttulo4"/>
        <w:rPr>
          <w:noProof/>
        </w:rPr>
      </w:pPr>
      <w:r>
        <w:rPr>
          <w:noProof/>
        </w:rPr>
        <w:t>Conclusión</w:t>
      </w:r>
    </w:p>
    <w:p w14:paraId="315D20CB" w14:textId="77777777" w:rsidR="008D1237" w:rsidRDefault="008D1237" w:rsidP="008D1237">
      <w:pPr>
        <w:rPr>
          <w:noProof/>
        </w:rPr>
      </w:pPr>
      <w:r>
        <w:rPr>
          <w:noProof/>
        </w:rPr>
        <w:t>Tras observar estas y otras páginas se decidió optar por un modelo mucho más sencillo en el que el usuario no tuviera que rellenar un gran formulario con muchos datos. Al igual que al reservar por teléfono, normalmente se pide hora, número de comensales y un nombre para la reserva, en la web no se mostrarán complejos formularios, solo lo mínimo.</w:t>
      </w:r>
    </w:p>
    <w:p w14:paraId="5CBFC78A" w14:textId="77777777" w:rsidR="008D1237" w:rsidRDefault="008D1237" w:rsidP="008D1237">
      <w:pPr>
        <w:rPr>
          <w:noProof/>
        </w:rPr>
      </w:pPr>
    </w:p>
    <w:p w14:paraId="3DE5E720" w14:textId="4456D106" w:rsidR="00F374D4" w:rsidRDefault="008D1237" w:rsidP="008D1237">
      <w:pPr>
        <w:rPr>
          <w:noProof/>
        </w:rPr>
      </w:pPr>
      <w:r>
        <w:rPr>
          <w:noProof/>
        </w:rPr>
        <w:t>Este enfoque expone la posibilidad de que se reciban reservas falsas o que malintencionadamente alguien bloqueé el sistema. Por esta razón se ha decidido con el cliente, mostrar solo una parte de la disponibilidad en la web para evitar que esta vulnerabilidad suponga un desastre financiero.</w:t>
      </w:r>
    </w:p>
    <w:p w14:paraId="37E09D59" w14:textId="5F9EFCBA" w:rsidR="00F374D4" w:rsidRDefault="00F374D4" w:rsidP="00F374D4">
      <w:pPr>
        <w:pStyle w:val="Ttulo3"/>
        <w:rPr>
          <w:noProof/>
        </w:rPr>
      </w:pPr>
      <w:bookmarkStart w:id="28" w:name="_Toc103626460"/>
      <w:r>
        <w:rPr>
          <w:noProof/>
        </w:rPr>
        <w:t>Metodologías utilizadas</w:t>
      </w:r>
      <w:bookmarkEnd w:id="28"/>
    </w:p>
    <w:p w14:paraId="2A1A5AEE" w14:textId="1B31BB2B" w:rsidR="008D1237" w:rsidRDefault="008D1237" w:rsidP="008D1237">
      <w:pPr>
        <w:rPr>
          <w:noProof/>
        </w:rPr>
      </w:pPr>
      <w:bookmarkStart w:id="29" w:name="_Hlk104399317"/>
      <w:r>
        <w:rPr>
          <w:noProof/>
        </w:rPr>
        <w:t xml:space="preserve">Al constar de una sola persona el grupo de trabajo, se a optado por implementar la metodología en cascada. Desde un principio se han separado </w:t>
      </w:r>
      <w:r>
        <w:rPr>
          <w:noProof/>
        </w:rPr>
        <w:lastRenderedPageBreak/>
        <w:t>las diferentes partes del proyecto y se han definido sus funcionalidades. Con esta metodología cada etapa finaliza con cada una de las partes o funcionalidades. Se puede decir que el proyecto ha seguido el siguiente orden:</w:t>
      </w:r>
    </w:p>
    <w:p w14:paraId="64FC22CA" w14:textId="77777777" w:rsidR="00EB45EE" w:rsidRDefault="008D1237" w:rsidP="00EB45EE">
      <w:pPr>
        <w:pStyle w:val="Prrafodelista"/>
        <w:numPr>
          <w:ilvl w:val="0"/>
          <w:numId w:val="25"/>
        </w:numPr>
        <w:rPr>
          <w:noProof/>
        </w:rPr>
      </w:pPr>
      <w:r>
        <w:rPr>
          <w:noProof/>
        </w:rPr>
        <w:t>Entorno de desarrollo</w:t>
      </w:r>
    </w:p>
    <w:p w14:paraId="1D921944" w14:textId="77777777" w:rsidR="00EB45EE" w:rsidRDefault="00EB45EE" w:rsidP="00EB45EE">
      <w:pPr>
        <w:pStyle w:val="Prrafodelista"/>
        <w:numPr>
          <w:ilvl w:val="0"/>
          <w:numId w:val="25"/>
        </w:numPr>
        <w:rPr>
          <w:noProof/>
        </w:rPr>
      </w:pPr>
      <w:r>
        <w:rPr>
          <w:noProof/>
        </w:rPr>
        <w:t>C</w:t>
      </w:r>
      <w:r w:rsidR="008D1237">
        <w:rPr>
          <w:noProof/>
        </w:rPr>
        <w:t>reación apis</w:t>
      </w:r>
    </w:p>
    <w:p w14:paraId="06B08F8D" w14:textId="77777777" w:rsidR="00EB45EE" w:rsidRDefault="00EB45EE" w:rsidP="00EB45EE">
      <w:pPr>
        <w:pStyle w:val="Prrafodelista"/>
        <w:numPr>
          <w:ilvl w:val="0"/>
          <w:numId w:val="25"/>
        </w:numPr>
        <w:rPr>
          <w:noProof/>
        </w:rPr>
      </w:pPr>
      <w:r>
        <w:rPr>
          <w:noProof/>
        </w:rPr>
        <w:t>C</w:t>
      </w:r>
      <w:r w:rsidR="008D1237">
        <w:rPr>
          <w:noProof/>
        </w:rPr>
        <w:t xml:space="preserve">ontenedor api </w:t>
      </w:r>
    </w:p>
    <w:p w14:paraId="13D08E7A" w14:textId="77777777" w:rsidR="00EB45EE" w:rsidRDefault="00EB45EE" w:rsidP="00EB45EE">
      <w:pPr>
        <w:pStyle w:val="Prrafodelista"/>
        <w:numPr>
          <w:ilvl w:val="0"/>
          <w:numId w:val="25"/>
        </w:numPr>
        <w:rPr>
          <w:noProof/>
        </w:rPr>
      </w:pPr>
      <w:r>
        <w:rPr>
          <w:noProof/>
        </w:rPr>
        <w:t>P</w:t>
      </w:r>
      <w:r w:rsidR="008D1237">
        <w:rPr>
          <w:noProof/>
        </w:rPr>
        <w:t xml:space="preserve">royecto angular </w:t>
      </w:r>
    </w:p>
    <w:p w14:paraId="45424A85" w14:textId="77777777" w:rsidR="00EB45EE" w:rsidRDefault="00EB45EE" w:rsidP="00EB45EE">
      <w:pPr>
        <w:pStyle w:val="Prrafodelista"/>
        <w:numPr>
          <w:ilvl w:val="0"/>
          <w:numId w:val="25"/>
        </w:numPr>
        <w:rPr>
          <w:noProof/>
        </w:rPr>
      </w:pPr>
      <w:r>
        <w:rPr>
          <w:noProof/>
        </w:rPr>
        <w:t>C</w:t>
      </w:r>
      <w:r w:rsidR="008D1237">
        <w:rPr>
          <w:noProof/>
        </w:rPr>
        <w:t>ontenedor web</w:t>
      </w:r>
    </w:p>
    <w:p w14:paraId="501F1807" w14:textId="2165462F" w:rsidR="008D1237" w:rsidRDefault="00EB45EE" w:rsidP="00EB45EE">
      <w:pPr>
        <w:pStyle w:val="Prrafodelista"/>
        <w:numPr>
          <w:ilvl w:val="0"/>
          <w:numId w:val="25"/>
        </w:numPr>
        <w:rPr>
          <w:noProof/>
        </w:rPr>
      </w:pPr>
      <w:r>
        <w:rPr>
          <w:noProof/>
        </w:rPr>
        <w:t>D</w:t>
      </w:r>
      <w:r w:rsidR="008D1237">
        <w:rPr>
          <w:noProof/>
        </w:rPr>
        <w:t>espliegue.</w:t>
      </w:r>
    </w:p>
    <w:p w14:paraId="53E9ADE4" w14:textId="77777777" w:rsidR="008D1237" w:rsidRDefault="008D1237" w:rsidP="008D1237">
      <w:pPr>
        <w:rPr>
          <w:noProof/>
        </w:rPr>
      </w:pPr>
    </w:p>
    <w:p w14:paraId="46C0EC81" w14:textId="4ECE120D" w:rsidR="008D1237" w:rsidRDefault="008D1237" w:rsidP="008D1237">
      <w:pPr>
        <w:rPr>
          <w:noProof/>
        </w:rPr>
      </w:pPr>
      <w:r>
        <w:rPr>
          <w:noProof/>
        </w:rPr>
        <w:t>Si al desarrollar una etapa se ha detectado un error en la anterior</w:t>
      </w:r>
      <w:r w:rsidR="007408CD">
        <w:rPr>
          <w:noProof/>
        </w:rPr>
        <w:t>,</w:t>
      </w:r>
      <w:r>
        <w:rPr>
          <w:noProof/>
        </w:rPr>
        <w:t xml:space="preserve"> se a reparado </w:t>
      </w:r>
      <w:r w:rsidR="007408CD">
        <w:rPr>
          <w:noProof/>
        </w:rPr>
        <w:t xml:space="preserve">inmediatamente </w:t>
      </w:r>
      <w:r>
        <w:rPr>
          <w:noProof/>
        </w:rPr>
        <w:t>ya que no existe un sistema de generación de tickets (issue tracking system) para su posterior reparación.</w:t>
      </w:r>
    </w:p>
    <w:p w14:paraId="723DE12F" w14:textId="77777777" w:rsidR="008D1237" w:rsidRDefault="008D1237" w:rsidP="008D1237">
      <w:pPr>
        <w:rPr>
          <w:noProof/>
        </w:rPr>
      </w:pPr>
    </w:p>
    <w:p w14:paraId="3F01295D" w14:textId="4AF4BD7D" w:rsidR="00F374D4" w:rsidRDefault="008D1237" w:rsidP="008D1237">
      <w:pPr>
        <w:rPr>
          <w:noProof/>
        </w:rPr>
      </w:pPr>
      <w:r>
        <w:rPr>
          <w:noProof/>
        </w:rPr>
        <w:t>Creo que para proyectos unipersonales es una buena opción y cualquier alternativa ágil supondría un incremento en complejidad que debería estudiarse.</w:t>
      </w:r>
    </w:p>
    <w:p w14:paraId="2A9C99F2" w14:textId="71524508" w:rsidR="00F374D4" w:rsidRDefault="00F374D4" w:rsidP="00F374D4">
      <w:pPr>
        <w:pStyle w:val="Ttulo3"/>
        <w:rPr>
          <w:noProof/>
        </w:rPr>
      </w:pPr>
      <w:bookmarkStart w:id="30" w:name="_Toc103626461"/>
      <w:bookmarkEnd w:id="29"/>
      <w:r>
        <w:rPr>
          <w:noProof/>
        </w:rPr>
        <w:t>Descripción de los componentes</w:t>
      </w:r>
      <w:bookmarkEnd w:id="30"/>
    </w:p>
    <w:p w14:paraId="44FEC6D2" w14:textId="4F3E0E26" w:rsidR="008D1237" w:rsidRDefault="008D1237" w:rsidP="008D1237">
      <w:pPr>
        <w:rPr>
          <w:noProof/>
        </w:rPr>
      </w:pPr>
      <w:bookmarkStart w:id="31" w:name="_Hlk104399333"/>
      <w:r>
        <w:rPr>
          <w:noProof/>
        </w:rPr>
        <w:t xml:space="preserve">Para este proyecto he creado tres repositorios diferentes, front, server, root. Cada uno de ellos tiene una función específica dentro del conjunto pero se puede trabajar en ellos de forma independiente. Para esto he usado </w:t>
      </w:r>
      <w:r w:rsidRPr="00EB45EE">
        <w:rPr>
          <w:i/>
          <w:iCs/>
          <w:noProof/>
        </w:rPr>
        <w:t>git submodule</w:t>
      </w:r>
      <w:r>
        <w:rPr>
          <w:noProof/>
        </w:rPr>
        <w:t xml:space="preserve">, esta funcionalidad permite especificar dentro de un repositorio si algún directorio hace referencia a otro repositorio diferente. De este modo el módulo </w:t>
      </w:r>
      <w:r w:rsidRPr="00EB45EE">
        <w:rPr>
          <w:i/>
          <w:iCs/>
          <w:noProof/>
        </w:rPr>
        <w:t>root</w:t>
      </w:r>
      <w:r>
        <w:rPr>
          <w:noProof/>
        </w:rPr>
        <w:t xml:space="preserve"> además de su propio contenido también hace referencia a un commit concreto de cada uno los otros repositorios. Este enfoque permite trabajar de forma independiente en los módulos y según avanza el proyecto actualizar el commit al que hace referencia la raíz</w:t>
      </w:r>
      <w:r w:rsidR="007408CD">
        <w:rPr>
          <w:noProof/>
        </w:rPr>
        <w:t>,</w:t>
      </w:r>
      <w:r>
        <w:rPr>
          <w:noProof/>
        </w:rPr>
        <w:t xml:space="preserve"> para que así el repositorio principal quede actualizado.</w:t>
      </w:r>
    </w:p>
    <w:bookmarkEnd w:id="31"/>
    <w:p w14:paraId="7D1E3197" w14:textId="77777777" w:rsidR="008D1237" w:rsidRDefault="008D1237" w:rsidP="008D1237">
      <w:pPr>
        <w:rPr>
          <w:noProof/>
        </w:rPr>
      </w:pPr>
    </w:p>
    <w:p w14:paraId="0A615CC1" w14:textId="1AB1B20E" w:rsidR="008D1237" w:rsidRDefault="008D1237" w:rsidP="008D1237">
      <w:pPr>
        <w:rPr>
          <w:noProof/>
        </w:rPr>
      </w:pPr>
      <w:bookmarkStart w:id="32" w:name="_Hlk104399360"/>
      <w:r>
        <w:rPr>
          <w:noProof/>
        </w:rPr>
        <w:lastRenderedPageBreak/>
        <w:t>Es especialmente útil para trabajar con diferentes equipos sobre el mismo proyecto, pero he pensado que podría ser muy buena idea implementarlo para mantener siempre la independencia entre los diferentes módulos</w:t>
      </w:r>
      <w:r w:rsidR="007408CD">
        <w:rPr>
          <w:noProof/>
        </w:rPr>
        <w:t>,</w:t>
      </w:r>
      <w:r>
        <w:rPr>
          <w:noProof/>
        </w:rPr>
        <w:t xml:space="preserve"> sin que el trabajo en uno afecte a otro.</w:t>
      </w:r>
    </w:p>
    <w:p w14:paraId="543004FF" w14:textId="77777777" w:rsidR="008D1237" w:rsidRDefault="008D1237" w:rsidP="008D1237">
      <w:pPr>
        <w:rPr>
          <w:noProof/>
        </w:rPr>
      </w:pPr>
    </w:p>
    <w:p w14:paraId="513C7CE8" w14:textId="2228BE0A" w:rsidR="008D1237" w:rsidRDefault="008D1237" w:rsidP="008D1237">
      <w:pPr>
        <w:rPr>
          <w:noProof/>
        </w:rPr>
      </w:pPr>
      <w:r>
        <w:rPr>
          <w:noProof/>
        </w:rPr>
        <w:t xml:space="preserve">De este modo se puede determinar que el cliente recibirá una aplicación completa y funcional divida en tres componentes principalmente. Cada uno de ellos está acompañado de un </w:t>
      </w:r>
      <w:r w:rsidRPr="00EB45EE">
        <w:rPr>
          <w:i/>
          <w:iCs/>
          <w:noProof/>
        </w:rPr>
        <w:t>README</w:t>
      </w:r>
      <w:r>
        <w:rPr>
          <w:noProof/>
        </w:rPr>
        <w:t xml:space="preserve"> con anotaciones sobre su compilación y puesta en funcionamiento. Los componentes son:</w:t>
      </w:r>
    </w:p>
    <w:p w14:paraId="1890BB0F" w14:textId="3AEDA555" w:rsidR="008D1237" w:rsidRDefault="008D1237" w:rsidP="008D1237">
      <w:pPr>
        <w:pStyle w:val="Prrafodelista"/>
        <w:numPr>
          <w:ilvl w:val="0"/>
          <w:numId w:val="21"/>
        </w:numPr>
        <w:rPr>
          <w:noProof/>
        </w:rPr>
      </w:pPr>
      <w:r>
        <w:rPr>
          <w:noProof/>
        </w:rPr>
        <w:t>front: Contiene aplicación web con la que el usuario interactúa directamente.</w:t>
      </w:r>
    </w:p>
    <w:p w14:paraId="0364DBB6" w14:textId="03E0BA1B" w:rsidR="008D1237" w:rsidRDefault="008D1237" w:rsidP="008D1237">
      <w:pPr>
        <w:pStyle w:val="Prrafodelista"/>
        <w:numPr>
          <w:ilvl w:val="0"/>
          <w:numId w:val="21"/>
        </w:numPr>
        <w:rPr>
          <w:noProof/>
        </w:rPr>
      </w:pPr>
      <w:r>
        <w:rPr>
          <w:noProof/>
        </w:rPr>
        <w:t>server: Contiene servidor api para el intercambio de información entre el front y la base de datos.</w:t>
      </w:r>
    </w:p>
    <w:p w14:paraId="54CAA57D" w14:textId="0DDE5EDE" w:rsidR="00F374D4" w:rsidRDefault="008D1237" w:rsidP="008D1237">
      <w:pPr>
        <w:pStyle w:val="Prrafodelista"/>
        <w:numPr>
          <w:ilvl w:val="0"/>
          <w:numId w:val="21"/>
        </w:numPr>
        <w:rPr>
          <w:noProof/>
        </w:rPr>
      </w:pPr>
      <w:r>
        <w:rPr>
          <w:noProof/>
        </w:rPr>
        <w:t>root: Contiene los dos módulos anteriores, además de los manifiestos para su despliegue.</w:t>
      </w:r>
    </w:p>
    <w:bookmarkEnd w:id="32"/>
    <w:p w14:paraId="7B07A14B" w14:textId="08799430" w:rsidR="008D1237" w:rsidRPr="00F707CD" w:rsidRDefault="008D1237" w:rsidP="00F707CD">
      <w:pPr>
        <w:pStyle w:val="Ttulo4"/>
      </w:pPr>
      <w:r>
        <w:rPr>
          <w:noProof/>
        </w:rPr>
        <w:t>Front</w:t>
      </w:r>
    </w:p>
    <w:p w14:paraId="62456898" w14:textId="77777777" w:rsidR="008D1237" w:rsidRDefault="008D1237" w:rsidP="008D1237">
      <w:pPr>
        <w:rPr>
          <w:noProof/>
        </w:rPr>
      </w:pPr>
      <w:bookmarkStart w:id="33" w:name="_Hlk104399383"/>
      <w:r>
        <w:rPr>
          <w:noProof/>
        </w:rPr>
        <w:t>Aplicación web con partes estáticas y otras dinámicas. Algunas partes de esta aplicación son ficheros html y css, los cuales sirven para dar información al usuario sobre la empresa. Esta información está compuesta por diferentes apartados describiendo los servicios que se prestan, métodos de contacto y otra información importante para el usuario.</w:t>
      </w:r>
    </w:p>
    <w:p w14:paraId="1BCA78A5" w14:textId="77777777" w:rsidR="008D1237" w:rsidRDefault="008D1237" w:rsidP="008D1237">
      <w:pPr>
        <w:rPr>
          <w:noProof/>
        </w:rPr>
      </w:pPr>
    </w:p>
    <w:p w14:paraId="41831B39" w14:textId="38419CF7" w:rsidR="008D1237" w:rsidRDefault="008D1237" w:rsidP="008D1237">
      <w:pPr>
        <w:rPr>
          <w:noProof/>
        </w:rPr>
      </w:pPr>
      <w:r>
        <w:rPr>
          <w:noProof/>
        </w:rPr>
        <w:t xml:space="preserve">También incluye otra parte dinámica, la cual se ha construido usando el conocido framework de javascript Angular. Esta parte sirve para mostrar la disponibilidad y permite realizar reservas en el establecimiento. Una vez que el usuario entra en la ruta </w:t>
      </w:r>
      <w:r w:rsidRPr="00EB45EE">
        <w:rPr>
          <w:i/>
          <w:iCs/>
          <w:noProof/>
        </w:rPr>
        <w:t>/reserva/</w:t>
      </w:r>
      <w:r>
        <w:rPr>
          <w:noProof/>
        </w:rPr>
        <w:t xml:space="preserve"> la aplicación se conecta al servidor para obtener la disponibilidad de mesas y con los datos obtenidos, procede a mostrarlos en pantalla.</w:t>
      </w:r>
    </w:p>
    <w:bookmarkEnd w:id="33"/>
    <w:p w14:paraId="5DB825E8" w14:textId="77777777" w:rsidR="008D1237" w:rsidRDefault="008D1237" w:rsidP="008D1237">
      <w:pPr>
        <w:rPr>
          <w:noProof/>
        </w:rPr>
      </w:pPr>
    </w:p>
    <w:p w14:paraId="7C932B11" w14:textId="77777777" w:rsidR="008D1237" w:rsidRDefault="008D1237" w:rsidP="008D1237">
      <w:pPr>
        <w:rPr>
          <w:noProof/>
        </w:rPr>
      </w:pPr>
      <w:bookmarkStart w:id="34" w:name="_Hlk104399392"/>
      <w:r>
        <w:rPr>
          <w:noProof/>
        </w:rPr>
        <w:lastRenderedPageBreak/>
        <w:t>El usuario tiene la posibilidad de consultar otra fecha diferente y una vez elegida la mesa deseada puede pulsar un botón para reservar. Esta acción le mostrará un formulario con algunos datos requeridos, nombre y número de comensales. Una vez completado y enviado, si todo ha ido bien se le confirmará que ha sido aceptada la reserva y se actualizará la disponibilidad para que el usuario pueda comprobar que la mesa ya no está disponible.</w:t>
      </w:r>
    </w:p>
    <w:bookmarkEnd w:id="34"/>
    <w:p w14:paraId="472E9881" w14:textId="3B36A4B8" w:rsidR="008D1237" w:rsidRDefault="008D1237" w:rsidP="008D1237">
      <w:pPr>
        <w:pStyle w:val="Ttulo4"/>
        <w:rPr>
          <w:noProof/>
        </w:rPr>
      </w:pPr>
      <w:r>
        <w:rPr>
          <w:noProof/>
        </w:rPr>
        <w:t>Server</w:t>
      </w:r>
    </w:p>
    <w:p w14:paraId="71795688" w14:textId="77777777" w:rsidR="008D1237" w:rsidRDefault="008D1237" w:rsidP="008D1237">
      <w:pPr>
        <w:rPr>
          <w:noProof/>
        </w:rPr>
      </w:pPr>
      <w:bookmarkStart w:id="35" w:name="_Hlk104399401"/>
      <w:r>
        <w:rPr>
          <w:noProof/>
        </w:rPr>
        <w:t>Este componente sirve de intermediario entre la base de datos y la aplicación web. Su función es gestionar las peticiones que llegan desde el front lo más eficientemente posible, consultando la base de datos y devolviendo la información correcta.</w:t>
      </w:r>
    </w:p>
    <w:p w14:paraId="56F98502" w14:textId="77777777" w:rsidR="008D1237" w:rsidRDefault="008D1237" w:rsidP="008D1237">
      <w:pPr>
        <w:rPr>
          <w:noProof/>
        </w:rPr>
      </w:pPr>
    </w:p>
    <w:p w14:paraId="3D708341" w14:textId="77777777" w:rsidR="008D1237" w:rsidRDefault="008D1237" w:rsidP="008D1237">
      <w:pPr>
        <w:rPr>
          <w:noProof/>
        </w:rPr>
      </w:pPr>
      <w:r>
        <w:rPr>
          <w:noProof/>
        </w:rPr>
        <w:t>Para este cometido he decidido usar el no tan conocido framework de Rust, Rocket. Se caracteriza por su seguridad, estabilidad y velocidad. A pesar de lo complejo que pueda parecer, una vez que conocer un poco el lenguaje y lees la documentación resulta muy sencillo para la creación servidores web.</w:t>
      </w:r>
    </w:p>
    <w:p w14:paraId="2068332D" w14:textId="77777777" w:rsidR="008D1237" w:rsidRDefault="008D1237" w:rsidP="008D1237">
      <w:pPr>
        <w:rPr>
          <w:noProof/>
        </w:rPr>
      </w:pPr>
    </w:p>
    <w:p w14:paraId="588001AA" w14:textId="202B3B8E" w:rsidR="008D1237" w:rsidRDefault="008D1237" w:rsidP="008D1237">
      <w:pPr>
        <w:rPr>
          <w:noProof/>
        </w:rPr>
      </w:pPr>
      <w:r>
        <w:rPr>
          <w:noProof/>
        </w:rPr>
        <w:t>Ya que este módulo se encarga de comunicarse con la base de datos, también integra las migraciones, que permiten al servidor crear las tablas y las relaciones necesarias en la base de datos previamente creada. Se ha decidido usar Postgresql como gestor de base de datos por sus muchas funcionalidades</w:t>
      </w:r>
      <w:r w:rsidR="001F2BEB">
        <w:rPr>
          <w:noProof/>
        </w:rPr>
        <w:t>,</w:t>
      </w:r>
      <w:r>
        <w:rPr>
          <w:noProof/>
        </w:rPr>
        <w:t xml:space="preserve"> pero sobre todo por la gran velocidad de respuesta que tiene.</w:t>
      </w:r>
    </w:p>
    <w:p w14:paraId="41CCB910" w14:textId="77777777" w:rsidR="008D1237" w:rsidRDefault="008D1237" w:rsidP="008D1237">
      <w:pPr>
        <w:rPr>
          <w:noProof/>
        </w:rPr>
      </w:pPr>
    </w:p>
    <w:p w14:paraId="65E480A3" w14:textId="7BF925C7" w:rsidR="008D1237" w:rsidRDefault="008D1237" w:rsidP="008D1237">
      <w:pPr>
        <w:rPr>
          <w:noProof/>
        </w:rPr>
      </w:pPr>
      <w:r>
        <w:rPr>
          <w:noProof/>
        </w:rPr>
        <w:t xml:space="preserve">Para intermediar entre el servidor web, el cual recibe las peticiones y devuelve los datos, y la base de datos he usado </w:t>
      </w:r>
      <w:r w:rsidRPr="001F2BEB">
        <w:rPr>
          <w:i/>
          <w:iCs/>
          <w:noProof/>
        </w:rPr>
        <w:t>diesel</w:t>
      </w:r>
      <w:r>
        <w:rPr>
          <w:noProof/>
        </w:rPr>
        <w:t xml:space="preserve"> que funciona como orm en rust, facilitando escribir las peticiones a la base de datos en este lenguaje. Sinceramente esta ha sido quizá la parte más difícil, por la complejidad de esta librería, la cual además depende de una librería de C </w:t>
      </w:r>
      <w:r w:rsidRPr="00EB45EE">
        <w:rPr>
          <w:i/>
          <w:iCs/>
          <w:noProof/>
        </w:rPr>
        <w:t>libpq</w:t>
      </w:r>
      <w:r>
        <w:rPr>
          <w:noProof/>
        </w:rPr>
        <w:t xml:space="preserve">, por lo que compilar para arquitecturas arm64 y sistemas operativos tipo </w:t>
      </w:r>
      <w:r w:rsidRPr="00EB45EE">
        <w:rPr>
          <w:i/>
          <w:iCs/>
          <w:noProof/>
        </w:rPr>
        <w:t>musl</w:t>
      </w:r>
      <w:r>
        <w:rPr>
          <w:noProof/>
        </w:rPr>
        <w:t xml:space="preserve"> resulta complejo.</w:t>
      </w:r>
    </w:p>
    <w:p w14:paraId="0A27E7A7" w14:textId="77777777" w:rsidR="008D1237" w:rsidRDefault="008D1237" w:rsidP="008D1237">
      <w:pPr>
        <w:rPr>
          <w:noProof/>
        </w:rPr>
      </w:pPr>
    </w:p>
    <w:p w14:paraId="581D1B4E" w14:textId="3C0B0881" w:rsidR="008D1237" w:rsidRDefault="008D1237" w:rsidP="008D1237">
      <w:pPr>
        <w:rPr>
          <w:noProof/>
        </w:rPr>
      </w:pPr>
      <w:r>
        <w:rPr>
          <w:noProof/>
        </w:rPr>
        <w:lastRenderedPageBreak/>
        <w:t xml:space="preserve">Tras la compilación de este módulo se obtiene un binario que se puede ejecutar directamente en el servidor, siempre y cuando exista la base de datos y tenga los permisos adecuados. </w:t>
      </w:r>
    </w:p>
    <w:bookmarkEnd w:id="35"/>
    <w:p w14:paraId="6FAD5713" w14:textId="3A59F1EC" w:rsidR="008D1237" w:rsidRDefault="008D1237" w:rsidP="008D1237">
      <w:pPr>
        <w:pStyle w:val="Ttulo4"/>
        <w:rPr>
          <w:noProof/>
        </w:rPr>
      </w:pPr>
      <w:r>
        <w:rPr>
          <w:noProof/>
        </w:rPr>
        <w:t>root</w:t>
      </w:r>
    </w:p>
    <w:p w14:paraId="59A5356A" w14:textId="77777777" w:rsidR="008D1237" w:rsidRDefault="008D1237" w:rsidP="008D1237">
      <w:pPr>
        <w:rPr>
          <w:noProof/>
        </w:rPr>
      </w:pPr>
      <w:bookmarkStart w:id="36" w:name="_Hlk104399445"/>
      <w:r>
        <w:rPr>
          <w:noProof/>
        </w:rPr>
        <w:t>El componente raíz del proyecto tiene dos funcionalidades. Una es contener la documentación relacionada con el proyecto, así como describir el proceso de despliegue de la aplicación. Y por otro lado sirve para mantener las referencias a los commit concretos de cada submodulo. Esto quiere decir, que al haber implementado git submodule, cada vez que uno de los submodulos se actualiza no afecta directamente al proyecto, sino que desde la raíz deberá actualizarse la referencia de cada submodulo directamente. Esto permite actualizar, testear la aplicación y se algo no funciona volver a apuntar a un commit anterior hasta que se repare el error y se pueda volver a actualizar testear y finalmente desplegar.</w:t>
      </w:r>
    </w:p>
    <w:p w14:paraId="31FF1B8B" w14:textId="77777777" w:rsidR="008D1237" w:rsidRDefault="008D1237" w:rsidP="008D1237">
      <w:pPr>
        <w:rPr>
          <w:noProof/>
        </w:rPr>
      </w:pPr>
    </w:p>
    <w:p w14:paraId="22D07CE3" w14:textId="77777777" w:rsidR="008D1237" w:rsidRDefault="008D1237" w:rsidP="008D1237">
      <w:pPr>
        <w:rPr>
          <w:noProof/>
        </w:rPr>
      </w:pPr>
      <w:r>
        <w:rPr>
          <w:noProof/>
        </w:rPr>
        <w:t>Tanto el módulo front como server están pensados para ser incrustados en una imagen de docker y ser consumidos como contenedores en un servidor de kubernetes. Por esta razón en el módulo principal se acompañan los manifiestos necesarios para que todo se despliegue correctamente en la nube.</w:t>
      </w:r>
    </w:p>
    <w:p w14:paraId="3353DEB1" w14:textId="77777777" w:rsidR="008D1237" w:rsidRDefault="008D1237" w:rsidP="008D1237">
      <w:pPr>
        <w:rPr>
          <w:noProof/>
        </w:rPr>
      </w:pPr>
    </w:p>
    <w:p w14:paraId="3392F80E" w14:textId="2929401A" w:rsidR="008D1237" w:rsidRDefault="008D1237" w:rsidP="008D1237">
      <w:pPr>
        <w:rPr>
          <w:noProof/>
        </w:rPr>
      </w:pPr>
      <w:r>
        <w:rPr>
          <w:noProof/>
        </w:rPr>
        <w:t xml:space="preserve">La base de datos se contrataría a parte y en estos manifiestos se pegarían las credenciales de conexión. También se deberían de ejecutar las migraciones previamente al despliegue, ya que son estas (las migraciones), las que generan las tablas y relaciones que la aplicación necesita, pero este proceso se describe con más detalle en el </w:t>
      </w:r>
      <w:r w:rsidRPr="00EB45EE">
        <w:rPr>
          <w:i/>
          <w:iCs/>
          <w:noProof/>
        </w:rPr>
        <w:t>README</w:t>
      </w:r>
      <w:r>
        <w:rPr>
          <w:noProof/>
        </w:rPr>
        <w:t xml:space="preserve"> del módulo server.</w:t>
      </w:r>
    </w:p>
    <w:p w14:paraId="2842FD11" w14:textId="77777777" w:rsidR="008D1237" w:rsidRDefault="008D1237" w:rsidP="008D1237">
      <w:pPr>
        <w:rPr>
          <w:noProof/>
        </w:rPr>
      </w:pPr>
    </w:p>
    <w:p w14:paraId="26EA3282" w14:textId="2CF32FB2" w:rsidR="008D1237" w:rsidRDefault="008D1237" w:rsidP="008D1237">
      <w:pPr>
        <w:rPr>
          <w:noProof/>
        </w:rPr>
      </w:pPr>
      <w:r>
        <w:rPr>
          <w:noProof/>
        </w:rPr>
        <w:t>También se ha agregado el borrador del proyecto en este mismo repositorio para la entrega final de este, pero el cliente recibiría un manual de usuario y un manual técnico en su lugar.</w:t>
      </w:r>
    </w:p>
    <w:p w14:paraId="7D3B9EAC" w14:textId="45314D56" w:rsidR="00F374D4" w:rsidRPr="00F374D4" w:rsidRDefault="00F374D4" w:rsidP="00F374D4">
      <w:pPr>
        <w:pStyle w:val="Ttulo3"/>
      </w:pPr>
      <w:bookmarkStart w:id="37" w:name="_Toc103626462"/>
      <w:bookmarkEnd w:id="36"/>
      <w:r>
        <w:rPr>
          <w:noProof/>
        </w:rPr>
        <w:lastRenderedPageBreak/>
        <w:t>Resultados obtenidos</w:t>
      </w:r>
      <w:bookmarkEnd w:id="37"/>
    </w:p>
    <w:p w14:paraId="352FF570" w14:textId="4D92C0E8" w:rsidR="008D1237" w:rsidRDefault="008D1237" w:rsidP="008D1237">
      <w:pPr>
        <w:rPr>
          <w:noProof/>
        </w:rPr>
      </w:pPr>
      <w:r>
        <w:rPr>
          <w:noProof/>
        </w:rPr>
        <w:t xml:space="preserve">Los objetivos establecidos para el proyecto se ha cumplido en su totalidad y en los plazos </w:t>
      </w:r>
      <w:r w:rsidR="002636E2">
        <w:rPr>
          <w:noProof/>
        </w:rPr>
        <w:t>estipulados</w:t>
      </w:r>
      <w:r>
        <w:rPr>
          <w:noProof/>
        </w:rPr>
        <w:t>, 40 horas de desarrollo.</w:t>
      </w:r>
    </w:p>
    <w:p w14:paraId="0BE79299" w14:textId="0890098A" w:rsidR="008D1237" w:rsidRDefault="008D1237" w:rsidP="008D1237">
      <w:pPr>
        <w:rPr>
          <w:noProof/>
        </w:rPr>
      </w:pPr>
      <w:r w:rsidRPr="008D1237">
        <w:rPr>
          <w:b/>
          <w:bCs/>
          <w:noProof/>
        </w:rPr>
        <w:t>TODO</w:t>
      </w:r>
      <w:r>
        <w:rPr>
          <w:noProof/>
        </w:rPr>
        <w:t>:</w:t>
      </w:r>
    </w:p>
    <w:p w14:paraId="4DEFA0F1" w14:textId="4400E2B8" w:rsidR="008D1237" w:rsidRDefault="008D1237" w:rsidP="008D1237">
      <w:pPr>
        <w:pStyle w:val="Prrafodelista"/>
        <w:numPr>
          <w:ilvl w:val="0"/>
          <w:numId w:val="23"/>
        </w:numPr>
        <w:rPr>
          <w:noProof/>
        </w:rPr>
      </w:pPr>
      <w:r>
        <w:rPr>
          <w:noProof/>
        </w:rPr>
        <w:t>[x] Integrar botón reserva en web actual.</w:t>
      </w:r>
    </w:p>
    <w:p w14:paraId="7CFE2194" w14:textId="0B935830" w:rsidR="008D1237" w:rsidRDefault="008D1237" w:rsidP="008D1237">
      <w:pPr>
        <w:pStyle w:val="Prrafodelista"/>
        <w:numPr>
          <w:ilvl w:val="0"/>
          <w:numId w:val="23"/>
        </w:numPr>
        <w:rPr>
          <w:noProof/>
        </w:rPr>
      </w:pPr>
      <w:r>
        <w:rPr>
          <w:noProof/>
        </w:rPr>
        <w:t>[x] Crear CRUD para mesa y reserva.</w:t>
      </w:r>
    </w:p>
    <w:p w14:paraId="3C5B176A" w14:textId="432978D4" w:rsidR="008D1237" w:rsidRDefault="008D1237" w:rsidP="008D1237">
      <w:pPr>
        <w:pStyle w:val="Prrafodelista"/>
        <w:numPr>
          <w:ilvl w:val="0"/>
          <w:numId w:val="23"/>
        </w:numPr>
        <w:rPr>
          <w:noProof/>
        </w:rPr>
      </w:pPr>
      <w:r>
        <w:rPr>
          <w:noProof/>
        </w:rPr>
        <w:t>[x] Crear endpoint consulta disponibilidad.</w:t>
      </w:r>
    </w:p>
    <w:p w14:paraId="0D9DFFAC" w14:textId="09F8E241" w:rsidR="008D1237" w:rsidRDefault="008D1237" w:rsidP="008D1237">
      <w:pPr>
        <w:pStyle w:val="Prrafodelista"/>
        <w:numPr>
          <w:ilvl w:val="0"/>
          <w:numId w:val="23"/>
        </w:numPr>
        <w:rPr>
          <w:noProof/>
        </w:rPr>
      </w:pPr>
      <w:r>
        <w:rPr>
          <w:noProof/>
        </w:rPr>
        <w:t>[x] Integrar Angular en la web.</w:t>
      </w:r>
    </w:p>
    <w:p w14:paraId="01662BE0" w14:textId="19B27190" w:rsidR="008D1237" w:rsidRDefault="008D1237" w:rsidP="008D1237">
      <w:pPr>
        <w:pStyle w:val="Prrafodelista"/>
        <w:numPr>
          <w:ilvl w:val="0"/>
          <w:numId w:val="23"/>
        </w:numPr>
        <w:rPr>
          <w:noProof/>
        </w:rPr>
      </w:pPr>
      <w:r>
        <w:rPr>
          <w:noProof/>
        </w:rPr>
        <w:t>[x] Usar Angular para interactuar con el servidor.</w:t>
      </w:r>
    </w:p>
    <w:p w14:paraId="47ADE14E" w14:textId="5298F054" w:rsidR="008D1237" w:rsidRDefault="008D1237" w:rsidP="008D1237">
      <w:pPr>
        <w:pStyle w:val="Prrafodelista"/>
        <w:numPr>
          <w:ilvl w:val="0"/>
          <w:numId w:val="23"/>
        </w:numPr>
        <w:rPr>
          <w:noProof/>
        </w:rPr>
      </w:pPr>
      <w:r>
        <w:rPr>
          <w:noProof/>
        </w:rPr>
        <w:t>[x] Contenerizar la aplicación.</w:t>
      </w:r>
    </w:p>
    <w:p w14:paraId="74A93843" w14:textId="77777777" w:rsidR="008D1237" w:rsidRDefault="008D1237" w:rsidP="008D1237">
      <w:pPr>
        <w:rPr>
          <w:noProof/>
        </w:rPr>
      </w:pPr>
    </w:p>
    <w:p w14:paraId="73432CC2" w14:textId="43384059" w:rsidR="00F374D4" w:rsidRDefault="008D1237" w:rsidP="008D1237">
      <w:pPr>
        <w:rPr>
          <w:noProof/>
        </w:rPr>
      </w:pPr>
      <w:bookmarkStart w:id="38" w:name="_Hlk104399471"/>
      <w:r>
        <w:rPr>
          <w:noProof/>
        </w:rPr>
        <w:t>Como se aprecia en la lista, todos l</w:t>
      </w:r>
      <w:r w:rsidR="002636E2">
        <w:rPr>
          <w:noProof/>
        </w:rPr>
        <w:t>as tareas</w:t>
      </w:r>
      <w:r>
        <w:rPr>
          <w:noProof/>
        </w:rPr>
        <w:t xml:space="preserve"> se han completado y la aplicación actualmente se está ejecutando correctamente en un laboratorio domestico online, para que el cliente pueda testearla antes de la entrega final. Una vez que el cliente diese su visto bueno, se procesaría el pago final de la aplicación y se le entregaría un fichero con todo el código fuente, documentación</w:t>
      </w:r>
      <w:r w:rsidR="001F2BEB">
        <w:rPr>
          <w:noProof/>
        </w:rPr>
        <w:t>,</w:t>
      </w:r>
      <w:r>
        <w:rPr>
          <w:noProof/>
        </w:rPr>
        <w:t xml:space="preserve"> así como los derechos legales sobre lo entregado. Como parte del contrato también se desplegaría la aplicación y se mantendría durante los primeros meses haciendo revisiones y comprobando la telemetría que ofrecen los servidores kubernetes. Al concluir este periodo se le presentaría al cliente un dosier de posibles mejoras y una propuesta de mantenimiento a largo plazo.</w:t>
      </w:r>
    </w:p>
    <w:p w14:paraId="5D774E88"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39" w:name="_Toc103626463"/>
      <w:bookmarkEnd w:id="38"/>
      <w:r>
        <w:rPr>
          <w:noProof/>
        </w:rPr>
        <w:br w:type="page"/>
      </w:r>
    </w:p>
    <w:p w14:paraId="73190D7A" w14:textId="2ACEE015" w:rsidR="00F374D4" w:rsidRDefault="00F374D4" w:rsidP="00F374D4">
      <w:pPr>
        <w:pStyle w:val="Ttulo2"/>
        <w:rPr>
          <w:noProof/>
        </w:rPr>
      </w:pPr>
      <w:r>
        <w:rPr>
          <w:noProof/>
        </w:rPr>
        <w:lastRenderedPageBreak/>
        <w:t>Conclusiones</w:t>
      </w:r>
      <w:bookmarkEnd w:id="39"/>
    </w:p>
    <w:p w14:paraId="42F7D759" w14:textId="7CE08E5B" w:rsidR="008D1237" w:rsidRDefault="008D1237" w:rsidP="008D1237">
      <w:pPr>
        <w:rPr>
          <w:noProof/>
        </w:rPr>
      </w:pPr>
      <w:bookmarkStart w:id="40" w:name="_Hlk104399501"/>
      <w:r>
        <w:rPr>
          <w:noProof/>
        </w:rPr>
        <w:t>Con este proyecto no solo he alcanzado las metas propuestas por el cliente, sino que he mejorado mis conocimientos tanto a nivel de programación, como a nivel de investigación y documentación de nuevas tecnologías. Algunas de estas las describo a continuación.</w:t>
      </w:r>
    </w:p>
    <w:p w14:paraId="50934B6E" w14:textId="76996B30" w:rsidR="008D1237" w:rsidRDefault="008D1237" w:rsidP="00F707CD">
      <w:pPr>
        <w:pStyle w:val="Ttulo3"/>
        <w:rPr>
          <w:noProof/>
        </w:rPr>
      </w:pPr>
      <w:r>
        <w:rPr>
          <w:noProof/>
        </w:rPr>
        <w:t>Angular</w:t>
      </w:r>
    </w:p>
    <w:p w14:paraId="44CCE149" w14:textId="14D280C3" w:rsidR="008D1237" w:rsidRDefault="008D1237" w:rsidP="008D1237">
      <w:pPr>
        <w:rPr>
          <w:noProof/>
        </w:rPr>
      </w:pPr>
      <w:r>
        <w:rPr>
          <w:noProof/>
        </w:rPr>
        <w:t>He aprendido a implementar Angular en un proyecto ya existente y configurarlo para que se ejecute solo en una ruta especifica, lo cual me parece muy interesante para empresas que ya tienen una página web con información de su empresa</w:t>
      </w:r>
      <w:r w:rsidR="001F2BEB">
        <w:rPr>
          <w:noProof/>
        </w:rPr>
        <w:t>,</w:t>
      </w:r>
      <w:r>
        <w:rPr>
          <w:noProof/>
        </w:rPr>
        <w:t xml:space="preserve"> pero quieren ofrecer algo más para sus usuarios.</w:t>
      </w:r>
    </w:p>
    <w:p w14:paraId="200DED99" w14:textId="76B20553" w:rsidR="008D1237" w:rsidRDefault="008D1237" w:rsidP="00F707CD">
      <w:pPr>
        <w:pStyle w:val="Ttulo3"/>
        <w:rPr>
          <w:noProof/>
        </w:rPr>
      </w:pPr>
      <w:r>
        <w:rPr>
          <w:noProof/>
        </w:rPr>
        <w:t>Rust</w:t>
      </w:r>
    </w:p>
    <w:p w14:paraId="0810ABA5" w14:textId="77777777" w:rsidR="008D1237" w:rsidRDefault="008D1237" w:rsidP="008D1237">
      <w:pPr>
        <w:rPr>
          <w:noProof/>
        </w:rPr>
      </w:pPr>
      <w:r>
        <w:rPr>
          <w:noProof/>
        </w:rPr>
        <w:t>En el proceso de aprendizaje de Rust también he adquirido mejores habilidades para crear código de calidad y confiable.</w:t>
      </w:r>
    </w:p>
    <w:p w14:paraId="029581B5" w14:textId="77777777" w:rsidR="008D1237" w:rsidRDefault="008D1237" w:rsidP="008D1237">
      <w:pPr>
        <w:rPr>
          <w:noProof/>
        </w:rPr>
      </w:pPr>
    </w:p>
    <w:p w14:paraId="076AA587" w14:textId="40398615" w:rsidR="008D1237" w:rsidRDefault="008D1237" w:rsidP="008D1237">
      <w:pPr>
        <w:rPr>
          <w:noProof/>
        </w:rPr>
      </w:pPr>
      <w:r>
        <w:rPr>
          <w:noProof/>
        </w:rPr>
        <w:t>También he aprendido a usar un nuevo framework para crear servidore</w:t>
      </w:r>
      <w:r w:rsidR="00AC4AD5">
        <w:rPr>
          <w:noProof/>
        </w:rPr>
        <w:t>s</w:t>
      </w:r>
      <w:r>
        <w:rPr>
          <w:noProof/>
        </w:rPr>
        <w:t xml:space="preserve"> en este lenguaje. Me ha parecido muy sencillo de usar una vez que entiendes </w:t>
      </w:r>
      <w:r w:rsidR="004C3842">
        <w:rPr>
          <w:noProof/>
        </w:rPr>
        <w:t xml:space="preserve">como </w:t>
      </w:r>
      <w:r>
        <w:rPr>
          <w:noProof/>
        </w:rPr>
        <w:t>funciona y aunque está e</w:t>
      </w:r>
      <w:r w:rsidR="004C3842">
        <w:rPr>
          <w:noProof/>
        </w:rPr>
        <w:t>n</w:t>
      </w:r>
      <w:r>
        <w:rPr>
          <w:noProof/>
        </w:rPr>
        <w:t xml:space="preserve"> una etapa de desarrollo muy temprana, he encontrado respuesta para todas las dudas que me han ido surgiendo durante el desarrollo. Seguiré trabajando con este framework ya que me parece uno de los mejores que he probado a pesar de no tener tantos añadidos como otros framework más conocidos (symphony, laravel, adonis, e</w:t>
      </w:r>
      <w:r w:rsidR="004C3842">
        <w:rPr>
          <w:noProof/>
        </w:rPr>
        <w:t>t</w:t>
      </w:r>
      <w:r>
        <w:rPr>
          <w:noProof/>
        </w:rPr>
        <w:t>c...).</w:t>
      </w:r>
    </w:p>
    <w:p w14:paraId="215CDBB3" w14:textId="46E0A62A" w:rsidR="008D1237" w:rsidRDefault="008D1237" w:rsidP="00F707CD">
      <w:pPr>
        <w:pStyle w:val="Ttulo3"/>
        <w:rPr>
          <w:noProof/>
        </w:rPr>
      </w:pPr>
      <w:r>
        <w:rPr>
          <w:noProof/>
        </w:rPr>
        <w:t>Docker</w:t>
      </w:r>
    </w:p>
    <w:p w14:paraId="7DF924DF" w14:textId="2F0324B7" w:rsidR="008D1237" w:rsidRDefault="008D1237" w:rsidP="008D1237">
      <w:pPr>
        <w:rPr>
          <w:noProof/>
        </w:rPr>
      </w:pPr>
      <w:r>
        <w:rPr>
          <w:noProof/>
        </w:rPr>
        <w:t>Desde que empecé a usar docker me ha parecido una herramienta genial para el desarrollo de software y ahora que he aprendido también a desplegar la</w:t>
      </w:r>
      <w:r w:rsidR="001F2BEB">
        <w:rPr>
          <w:noProof/>
        </w:rPr>
        <w:t>s</w:t>
      </w:r>
      <w:r>
        <w:rPr>
          <w:noProof/>
        </w:rPr>
        <w:t xml:space="preserve"> imágenes en producción, me parece aún más potente y vers</w:t>
      </w:r>
      <w:r w:rsidR="001F2BEB">
        <w:rPr>
          <w:noProof/>
        </w:rPr>
        <w:t>á</w:t>
      </w:r>
      <w:r>
        <w:rPr>
          <w:noProof/>
        </w:rPr>
        <w:t>til. Estoy seguro que su uso seguirá creciendo y recibiendo más funcionalidade.</w:t>
      </w:r>
    </w:p>
    <w:p w14:paraId="5A0886DC" w14:textId="77777777" w:rsidR="008D1237" w:rsidRDefault="008D1237" w:rsidP="008D1237">
      <w:pPr>
        <w:rPr>
          <w:noProof/>
        </w:rPr>
      </w:pPr>
    </w:p>
    <w:p w14:paraId="3CF5B334" w14:textId="39920EF9" w:rsidR="008D1237" w:rsidRDefault="008D1237" w:rsidP="008D1237">
      <w:pPr>
        <w:rPr>
          <w:noProof/>
        </w:rPr>
      </w:pPr>
      <w:r>
        <w:rPr>
          <w:noProof/>
        </w:rPr>
        <w:lastRenderedPageBreak/>
        <w:t>A pesar de la compleja estructura que he creado para este proyecto</w:t>
      </w:r>
      <w:r w:rsidR="00C6300A">
        <w:rPr>
          <w:noProof/>
        </w:rPr>
        <w:t>,</w:t>
      </w:r>
      <w:r>
        <w:rPr>
          <w:noProof/>
        </w:rPr>
        <w:t xml:space="preserve"> gracias a la documentación y foros en internet he conseguido completar </w:t>
      </w:r>
      <w:r w:rsidR="00C6300A">
        <w:rPr>
          <w:noProof/>
        </w:rPr>
        <w:t>el</w:t>
      </w:r>
      <w:r>
        <w:rPr>
          <w:noProof/>
        </w:rPr>
        <w:t xml:space="preserve"> objetivo de generar una aplicación que economice los recursos requeridos al máximo.</w:t>
      </w:r>
    </w:p>
    <w:bookmarkEnd w:id="40"/>
    <w:p w14:paraId="4F6D497D" w14:textId="18152097" w:rsidR="008D1237" w:rsidRDefault="008D1237" w:rsidP="00F707CD">
      <w:pPr>
        <w:pStyle w:val="Ttulo3"/>
        <w:rPr>
          <w:noProof/>
        </w:rPr>
      </w:pPr>
      <w:r>
        <w:rPr>
          <w:noProof/>
        </w:rPr>
        <w:t>Kubernetes</w:t>
      </w:r>
    </w:p>
    <w:p w14:paraId="2EA90DAA" w14:textId="46AF8CE0" w:rsidR="008D1237" w:rsidRDefault="008D1237" w:rsidP="008D1237">
      <w:pPr>
        <w:rPr>
          <w:noProof/>
        </w:rPr>
      </w:pPr>
      <w:bookmarkStart w:id="41" w:name="_Hlk104399683"/>
      <w:r>
        <w:rPr>
          <w:noProof/>
        </w:rPr>
        <w:t>He aprendido a crear los manifiestos necesarios para desplegar aplicaciones sobre un servidor de kubernetes. No ha sido sencillo</w:t>
      </w:r>
      <w:r w:rsidR="00C6300A">
        <w:rPr>
          <w:noProof/>
        </w:rPr>
        <w:t>,</w:t>
      </w:r>
      <w:r>
        <w:rPr>
          <w:noProof/>
        </w:rPr>
        <w:t xml:space="preserve"> pero con la abundante documentación que se encuentra en la página oficial he reforzado mis conocimientos en esta tecnología logra</w:t>
      </w:r>
      <w:r w:rsidR="004C3842">
        <w:rPr>
          <w:noProof/>
        </w:rPr>
        <w:t>n</w:t>
      </w:r>
      <w:r>
        <w:rPr>
          <w:noProof/>
        </w:rPr>
        <w:t xml:space="preserve">do </w:t>
      </w:r>
      <w:r w:rsidR="004C3842">
        <w:rPr>
          <w:noProof/>
        </w:rPr>
        <w:t>los</w:t>
      </w:r>
      <w:r>
        <w:rPr>
          <w:noProof/>
        </w:rPr>
        <w:t xml:space="preserve"> objetivo</w:t>
      </w:r>
      <w:r w:rsidR="004C3842">
        <w:rPr>
          <w:noProof/>
        </w:rPr>
        <w:t>s</w:t>
      </w:r>
      <w:r>
        <w:rPr>
          <w:noProof/>
        </w:rPr>
        <w:t>.</w:t>
      </w:r>
    </w:p>
    <w:p w14:paraId="267DF0A7" w14:textId="77777777" w:rsidR="008D1237" w:rsidRDefault="008D1237" w:rsidP="008D1237">
      <w:pPr>
        <w:rPr>
          <w:noProof/>
        </w:rPr>
      </w:pPr>
    </w:p>
    <w:p w14:paraId="54A81CC9" w14:textId="2B00CF78" w:rsidR="008D1237" w:rsidRDefault="008D1237" w:rsidP="008D1237">
      <w:pPr>
        <w:rPr>
          <w:noProof/>
        </w:rPr>
      </w:pPr>
      <w:r>
        <w:rPr>
          <w:noProof/>
        </w:rPr>
        <w:t>Esta tecnología se está implementando rápidamente entre las grandes compañ</w:t>
      </w:r>
      <w:r w:rsidR="00C6300A">
        <w:rPr>
          <w:noProof/>
        </w:rPr>
        <w:t>í</w:t>
      </w:r>
      <w:r>
        <w:rPr>
          <w:noProof/>
        </w:rPr>
        <w:t>as ya que permite la auto</w:t>
      </w:r>
      <w:r w:rsidR="00C6300A">
        <w:rPr>
          <w:noProof/>
        </w:rPr>
        <w:t xml:space="preserve"> </w:t>
      </w:r>
      <w:r>
        <w:rPr>
          <w:noProof/>
        </w:rPr>
        <w:t>escalada de recursos según los requisitos de la aplicación en cada momento y</w:t>
      </w:r>
      <w:r w:rsidR="004C3842">
        <w:rPr>
          <w:noProof/>
        </w:rPr>
        <w:t xml:space="preserve"> solo</w:t>
      </w:r>
      <w:r>
        <w:rPr>
          <w:noProof/>
        </w:rPr>
        <w:t xml:space="preserve"> pagar por</w:t>
      </w:r>
      <w:r w:rsidR="004C3842">
        <w:rPr>
          <w:noProof/>
        </w:rPr>
        <w:t xml:space="preserve"> los recursos</w:t>
      </w:r>
      <w:r>
        <w:rPr>
          <w:noProof/>
        </w:rPr>
        <w:t xml:space="preserve"> </w:t>
      </w:r>
      <w:r w:rsidR="004C3842">
        <w:rPr>
          <w:noProof/>
        </w:rPr>
        <w:t>usados</w:t>
      </w:r>
      <w:r>
        <w:rPr>
          <w:noProof/>
        </w:rPr>
        <w:t>. Por lo que haber aprendido al menos los conceptos básicos</w:t>
      </w:r>
      <w:r w:rsidR="00C6300A">
        <w:rPr>
          <w:noProof/>
        </w:rPr>
        <w:t>,</w:t>
      </w:r>
      <w:r>
        <w:rPr>
          <w:noProof/>
        </w:rPr>
        <w:t xml:space="preserve"> me será muy útil en mi carrera.</w:t>
      </w:r>
    </w:p>
    <w:bookmarkEnd w:id="41"/>
    <w:p w14:paraId="506526F5" w14:textId="21D56A61" w:rsidR="008D1237" w:rsidRDefault="008D1237" w:rsidP="00F707CD">
      <w:pPr>
        <w:pStyle w:val="Ttulo3"/>
        <w:rPr>
          <w:noProof/>
        </w:rPr>
      </w:pPr>
      <w:r>
        <w:rPr>
          <w:noProof/>
        </w:rPr>
        <w:t>Demo</w:t>
      </w:r>
    </w:p>
    <w:p w14:paraId="7D4C7E8B" w14:textId="58DDF74C" w:rsidR="008D1237" w:rsidRDefault="008D1237" w:rsidP="008D1237">
      <w:pPr>
        <w:rPr>
          <w:noProof/>
        </w:rPr>
      </w:pPr>
      <w:bookmarkStart w:id="42" w:name="_Hlk104399782"/>
      <w:r>
        <w:rPr>
          <w:noProof/>
        </w:rPr>
        <w:t>Tras finalizar el proyecto lo he desplegado en un laboratorio doméstico que tengo conectado a un dom</w:t>
      </w:r>
      <w:r w:rsidR="00C6300A">
        <w:rPr>
          <w:noProof/>
        </w:rPr>
        <w:t>i</w:t>
      </w:r>
      <w:r>
        <w:rPr>
          <w:noProof/>
        </w:rPr>
        <w:t>nio</w:t>
      </w:r>
      <w:r w:rsidR="004C3842">
        <w:rPr>
          <w:noProof/>
        </w:rPr>
        <w:t xml:space="preserve"> de internet</w:t>
      </w:r>
      <w:r>
        <w:rPr>
          <w:noProof/>
        </w:rPr>
        <w:t>. La aplicación está funcionando correctamente y puede ser probada en el siguiente enlace:</w:t>
      </w:r>
    </w:p>
    <w:p w14:paraId="7A9F9992" w14:textId="77777777" w:rsidR="008D1237" w:rsidRDefault="008D1237" w:rsidP="008D1237">
      <w:pPr>
        <w:rPr>
          <w:noProof/>
        </w:rPr>
      </w:pPr>
    </w:p>
    <w:p w14:paraId="66C7F621" w14:textId="6F30A776" w:rsidR="008D1237" w:rsidRDefault="008D1237" w:rsidP="008D1237">
      <w:pPr>
        <w:rPr>
          <w:noProof/>
        </w:rPr>
      </w:pPr>
      <w:r>
        <w:rPr>
          <w:noProof/>
        </w:rPr>
        <w:t>https://sensacion.kennycallado.dev</w:t>
      </w:r>
    </w:p>
    <w:p w14:paraId="3895452A" w14:textId="77777777" w:rsidR="00EB45EE" w:rsidRDefault="00EB45EE" w:rsidP="008D1237">
      <w:pPr>
        <w:rPr>
          <w:noProof/>
        </w:rPr>
      </w:pPr>
    </w:p>
    <w:p w14:paraId="2326FD07" w14:textId="5C077418" w:rsidR="00F374D4" w:rsidRDefault="008D1237" w:rsidP="008D1237">
      <w:pPr>
        <w:rPr>
          <w:noProof/>
        </w:rPr>
      </w:pPr>
      <w:r>
        <w:rPr>
          <w:noProof/>
        </w:rPr>
        <w:t>Está sujeta a posibles fallos de conexión y otros</w:t>
      </w:r>
      <w:r w:rsidR="004C3842">
        <w:rPr>
          <w:noProof/>
        </w:rPr>
        <w:t>,</w:t>
      </w:r>
      <w:r>
        <w:rPr>
          <w:noProof/>
        </w:rPr>
        <w:t xml:space="preserve"> ya que es un laboratorio doméstico y muchas veces pruebo cosas nuevas que pueden hacer que otras no funcionen, pero en general está permanentemente accesible y funcionando.</w:t>
      </w:r>
    </w:p>
    <w:p w14:paraId="12689ECE" w14:textId="77777777" w:rsidR="00F707CD" w:rsidRDefault="00F707CD">
      <w:pPr>
        <w:spacing w:before="120" w:after="200" w:line="264" w:lineRule="auto"/>
        <w:rPr>
          <w:rFonts w:asciiTheme="majorHAnsi" w:eastAsiaTheme="majorEastAsia" w:hAnsiTheme="majorHAnsi" w:cstheme="majorBidi"/>
          <w:caps/>
          <w:noProof/>
          <w:color w:val="007789" w:themeColor="accent1" w:themeShade="BF"/>
        </w:rPr>
      </w:pPr>
      <w:bookmarkStart w:id="43" w:name="_Toc103626464"/>
      <w:bookmarkEnd w:id="42"/>
      <w:r>
        <w:rPr>
          <w:noProof/>
        </w:rPr>
        <w:br w:type="page"/>
      </w:r>
    </w:p>
    <w:p w14:paraId="73458EA8" w14:textId="450CAD7E" w:rsidR="002266D4" w:rsidRDefault="00F374D4" w:rsidP="00F374D4">
      <w:pPr>
        <w:pStyle w:val="Ttulo2"/>
        <w:rPr>
          <w:noProof/>
        </w:rPr>
      </w:pPr>
      <w:r>
        <w:rPr>
          <w:noProof/>
        </w:rPr>
        <w:lastRenderedPageBreak/>
        <w:t>Líneas futuras</w:t>
      </w:r>
      <w:bookmarkEnd w:id="43"/>
    </w:p>
    <w:p w14:paraId="450C6756" w14:textId="366AAFF5" w:rsidR="008D1237" w:rsidRDefault="008D1237" w:rsidP="008D1237">
      <w:bookmarkStart w:id="44" w:name="_Hlk104399800"/>
      <w:r>
        <w:t>Se proponen una serie de mejoras a futuro, tanto para el apartado de visual y el diseño de la aplicación, como para el servidor web. Con estas mejoras se brindarían más opciones a los usuarios y la aplicación sería más estable.</w:t>
      </w:r>
    </w:p>
    <w:p w14:paraId="07E53187" w14:textId="0DF1A045" w:rsidR="008D1237" w:rsidRDefault="008D1237" w:rsidP="008D1237">
      <w:pPr>
        <w:pStyle w:val="Prrafodelista"/>
        <w:numPr>
          <w:ilvl w:val="0"/>
          <w:numId w:val="23"/>
        </w:numPr>
      </w:pPr>
      <w:r>
        <w:t>Mejorar estado previo de la aplicación (corrección errores).</w:t>
      </w:r>
    </w:p>
    <w:p w14:paraId="7EA9AF01" w14:textId="3BECCBE9" w:rsidR="008D1237" w:rsidRDefault="008D1237" w:rsidP="008D1237">
      <w:pPr>
        <w:pStyle w:val="Prrafodelista"/>
        <w:numPr>
          <w:ilvl w:val="0"/>
          <w:numId w:val="23"/>
        </w:numPr>
      </w:pPr>
      <w:r>
        <w:t>Mejorar estilos en front-end.</w:t>
      </w:r>
    </w:p>
    <w:p w14:paraId="4EABA496" w14:textId="5D23A43C" w:rsidR="008D1237" w:rsidRDefault="008D1237" w:rsidP="008D1237">
      <w:pPr>
        <w:pStyle w:val="Prrafodelista"/>
        <w:numPr>
          <w:ilvl w:val="0"/>
          <w:numId w:val="23"/>
        </w:numPr>
      </w:pPr>
      <w:r>
        <w:t>Incluir posibilidad de reserva en diferentes horarios.</w:t>
      </w:r>
    </w:p>
    <w:p w14:paraId="29D5E5A3" w14:textId="5E62976D" w:rsidR="008D1237" w:rsidRDefault="008D1237" w:rsidP="008D1237">
      <w:pPr>
        <w:pStyle w:val="Prrafodelista"/>
        <w:numPr>
          <w:ilvl w:val="0"/>
          <w:numId w:val="23"/>
        </w:numPr>
      </w:pPr>
      <w:r>
        <w:t>Crear tests para prevenir código con errores.</w:t>
      </w:r>
    </w:p>
    <w:p w14:paraId="0DD75B36" w14:textId="77777777" w:rsidR="008D1237" w:rsidRDefault="008D1237" w:rsidP="008D1237"/>
    <w:p w14:paraId="4A663142" w14:textId="19D2D48D" w:rsidR="00F374D4" w:rsidRDefault="008D1237" w:rsidP="008D1237">
      <w:r>
        <w:t>La última de estas mejoras, sería la más importante de implementar cuanto antes, ya que garantizaría que la aplicación funciona perfectamente incluso tras implementar futuras mejoras.</w:t>
      </w:r>
    </w:p>
    <w:p w14:paraId="07346647" w14:textId="77777777" w:rsidR="00F707CD" w:rsidRDefault="00F707CD">
      <w:pPr>
        <w:spacing w:before="120" w:after="200" w:line="264" w:lineRule="auto"/>
        <w:rPr>
          <w:rFonts w:asciiTheme="majorHAnsi" w:eastAsiaTheme="majorEastAsia" w:hAnsiTheme="majorHAnsi" w:cstheme="majorBidi"/>
          <w:caps/>
          <w:color w:val="007789" w:themeColor="accent1" w:themeShade="BF"/>
        </w:rPr>
      </w:pPr>
      <w:bookmarkStart w:id="45" w:name="_Toc103626465"/>
      <w:bookmarkEnd w:id="44"/>
      <w:r>
        <w:br w:type="page"/>
      </w:r>
    </w:p>
    <w:p w14:paraId="3F113826" w14:textId="52A10B1E" w:rsidR="00F374D4" w:rsidRDefault="00F374D4" w:rsidP="00F374D4">
      <w:pPr>
        <w:pStyle w:val="Ttulo2"/>
      </w:pPr>
      <w:r>
        <w:lastRenderedPageBreak/>
        <w:t>Bibliografía</w:t>
      </w:r>
      <w:bookmarkEnd w:id="45"/>
    </w:p>
    <w:p w14:paraId="69288A07" w14:textId="0F029102" w:rsidR="00F84C3E" w:rsidRPr="00F84C3E" w:rsidRDefault="00F84C3E" w:rsidP="00C6300A">
      <w:pPr>
        <w:spacing w:line="276" w:lineRule="auto"/>
        <w:jc w:val="left"/>
      </w:pPr>
      <w:r>
        <w:t xml:space="preserve">Git. s.f. </w:t>
      </w:r>
      <w:r w:rsidRPr="00643627">
        <w:rPr>
          <w:i/>
          <w:iCs/>
          <w:sz w:val="20"/>
          <w:szCs w:val="20"/>
        </w:rPr>
        <w:t>Wikipedia</w:t>
      </w:r>
      <w:r w:rsidRPr="00643627">
        <w:t xml:space="preserve">. </w:t>
      </w:r>
      <w:r w:rsidR="00643627" w:rsidRPr="00643627">
        <w:rPr>
          <w:sz w:val="20"/>
          <w:szCs w:val="20"/>
        </w:rPr>
        <w:t>Recuperado de</w:t>
      </w:r>
      <w:r>
        <w:t xml:space="preserve">: </w:t>
      </w:r>
      <w:r w:rsidRPr="00F139E9">
        <w:rPr>
          <w:sz w:val="20"/>
          <w:szCs w:val="18"/>
        </w:rPr>
        <w:t>https://es.wikipedia.org/wiki/Git</w:t>
      </w:r>
    </w:p>
    <w:p w14:paraId="708CEA16" w14:textId="4CF71DF7" w:rsidR="008D1237" w:rsidRDefault="008D1237" w:rsidP="00C6300A">
      <w:pPr>
        <w:spacing w:line="276" w:lineRule="auto"/>
        <w:jc w:val="left"/>
      </w:pPr>
      <w:r>
        <w:t>Github</w:t>
      </w:r>
      <w:r w:rsidR="00F84C3E">
        <w:t xml:space="preserve">. </w:t>
      </w:r>
      <w:bookmarkStart w:id="46" w:name="_Hlk104318399"/>
      <w:r w:rsidR="00F84C3E">
        <w:t>s.f.</w:t>
      </w:r>
      <w:bookmarkEnd w:id="46"/>
      <w:r w:rsidR="00F84C3E">
        <w:t xml:space="preserve"> </w:t>
      </w:r>
      <w:r w:rsidRPr="00643627">
        <w:rPr>
          <w:i/>
          <w:iCs/>
          <w:sz w:val="20"/>
          <w:szCs w:val="20"/>
        </w:rPr>
        <w:t>Wikipedia</w:t>
      </w:r>
      <w:r w:rsidR="00643627">
        <w:rPr>
          <w:sz w:val="20"/>
          <w:szCs w:val="18"/>
        </w:rPr>
        <w:t>. Recuperado de:</w:t>
      </w:r>
      <w:r w:rsidRPr="00F139E9">
        <w:rPr>
          <w:sz w:val="20"/>
          <w:szCs w:val="18"/>
        </w:rPr>
        <w:t xml:space="preserve"> https://es.wikipedia.org/wiki/GitHub</w:t>
      </w:r>
    </w:p>
    <w:p w14:paraId="55B9A7D9" w14:textId="56B4DBF3" w:rsidR="008D1237" w:rsidRDefault="008D1237" w:rsidP="00C6300A">
      <w:pPr>
        <w:spacing w:line="276" w:lineRule="auto"/>
        <w:jc w:val="left"/>
      </w:pPr>
      <w:r>
        <w:t>Postgres</w:t>
      </w:r>
      <w:r w:rsidR="00643627">
        <w:t>. s.f.</w:t>
      </w:r>
      <w:r>
        <w:t xml:space="preserve"> </w:t>
      </w:r>
      <w:r w:rsidRPr="00643627">
        <w:rPr>
          <w:i/>
          <w:iCs/>
          <w:sz w:val="20"/>
          <w:szCs w:val="18"/>
        </w:rPr>
        <w:t>Wikipedia</w:t>
      </w:r>
      <w:r w:rsidR="00643627">
        <w:rPr>
          <w:sz w:val="20"/>
          <w:szCs w:val="18"/>
        </w:rPr>
        <w:t>. Recuperado de</w:t>
      </w:r>
      <w:r w:rsidRPr="00F139E9">
        <w:rPr>
          <w:sz w:val="20"/>
          <w:szCs w:val="18"/>
        </w:rPr>
        <w:t>: https://es.wikipedia.org/wiki/PostgreSQL</w:t>
      </w:r>
    </w:p>
    <w:p w14:paraId="30066D40" w14:textId="080ACC1A" w:rsidR="008D1237" w:rsidRDefault="008D1237" w:rsidP="00C6300A">
      <w:pPr>
        <w:spacing w:line="276" w:lineRule="auto"/>
        <w:jc w:val="left"/>
      </w:pPr>
      <w:r>
        <w:t>Servidor web</w:t>
      </w:r>
      <w:r w:rsidR="00643627">
        <w:t>. s.f.</w:t>
      </w:r>
      <w:r>
        <w:t xml:space="preserve"> </w:t>
      </w:r>
      <w:r w:rsidRPr="00643627">
        <w:rPr>
          <w:i/>
          <w:iCs/>
          <w:sz w:val="20"/>
          <w:szCs w:val="18"/>
        </w:rPr>
        <w:t>Wikipedia</w:t>
      </w:r>
      <w:r w:rsidR="00643627">
        <w:rPr>
          <w:i/>
          <w:iCs/>
          <w:sz w:val="20"/>
          <w:szCs w:val="18"/>
        </w:rPr>
        <w:t>.</w:t>
      </w:r>
      <w:r w:rsidR="00643627">
        <w:rPr>
          <w:sz w:val="20"/>
          <w:szCs w:val="18"/>
        </w:rPr>
        <w:t xml:space="preserve"> Recuperado de:</w:t>
      </w:r>
      <w:r w:rsidRPr="00F139E9">
        <w:rPr>
          <w:sz w:val="20"/>
          <w:szCs w:val="18"/>
        </w:rPr>
        <w:t xml:space="preserve"> https://es.wikipedia.org/wiki/Servidor_web</w:t>
      </w:r>
    </w:p>
    <w:p w14:paraId="0C3754E7" w14:textId="44B4420E" w:rsidR="008D1237" w:rsidRDefault="008D1237" w:rsidP="00C6300A">
      <w:pPr>
        <w:spacing w:line="276" w:lineRule="auto"/>
        <w:jc w:val="left"/>
      </w:pPr>
      <w:r>
        <w:t>Api</w:t>
      </w:r>
      <w:r w:rsidR="00643627">
        <w:t>. s.f.</w:t>
      </w:r>
      <w:r>
        <w:t xml:space="preserve"> </w:t>
      </w:r>
      <w:r w:rsidRPr="00643627">
        <w:rPr>
          <w:i/>
          <w:iCs/>
          <w:sz w:val="20"/>
          <w:szCs w:val="18"/>
        </w:rPr>
        <w:t>Wikipedia</w:t>
      </w:r>
      <w:r w:rsidR="00643627">
        <w:rPr>
          <w:sz w:val="20"/>
          <w:szCs w:val="18"/>
        </w:rPr>
        <w:t xml:space="preserve">. Recuperado de: </w:t>
      </w:r>
      <w:r w:rsidRPr="00F139E9">
        <w:rPr>
          <w:sz w:val="20"/>
          <w:szCs w:val="18"/>
        </w:rPr>
        <w:t>https://es.wikipedia.org/wiki/Interfaz_de_programaci%C3%B3n_de_aplicaciones</w:t>
      </w:r>
    </w:p>
    <w:p w14:paraId="1FBE6A3C" w14:textId="2F4F3B8F" w:rsidR="008D1237" w:rsidRDefault="008D1237" w:rsidP="00C6300A">
      <w:pPr>
        <w:spacing w:line="276" w:lineRule="auto"/>
        <w:jc w:val="left"/>
      </w:pPr>
      <w:r>
        <w:t>Html</w:t>
      </w:r>
      <w:r w:rsidR="00643627">
        <w:t>. s.f.</w:t>
      </w:r>
      <w:r>
        <w:t xml:space="preserve"> </w:t>
      </w:r>
      <w:r w:rsidRPr="00643627">
        <w:rPr>
          <w:i/>
          <w:iCs/>
          <w:sz w:val="20"/>
          <w:szCs w:val="18"/>
        </w:rPr>
        <w:t>Wikipedia</w:t>
      </w:r>
      <w:r w:rsidR="00643627">
        <w:rPr>
          <w:i/>
          <w:iCs/>
          <w:sz w:val="20"/>
          <w:szCs w:val="18"/>
        </w:rPr>
        <w:t>.</w:t>
      </w:r>
      <w:r w:rsidR="00643627">
        <w:rPr>
          <w:sz w:val="20"/>
          <w:szCs w:val="18"/>
        </w:rPr>
        <w:t xml:space="preserve"> Recuperado de: </w:t>
      </w:r>
      <w:r w:rsidRPr="00F139E9">
        <w:rPr>
          <w:sz w:val="20"/>
          <w:szCs w:val="18"/>
        </w:rPr>
        <w:t>https://es.wikipedia.org/wiki/HTML</w:t>
      </w:r>
    </w:p>
    <w:p w14:paraId="444C1036" w14:textId="76DCD858" w:rsidR="008D1237" w:rsidRDefault="008D1237" w:rsidP="00C6300A">
      <w:pPr>
        <w:spacing w:line="276" w:lineRule="auto"/>
        <w:jc w:val="left"/>
      </w:pPr>
      <w:r>
        <w:t>Css</w:t>
      </w:r>
      <w:r w:rsidR="00643627">
        <w:t>. s.f.</w:t>
      </w:r>
      <w:r>
        <w:t xml:space="preserve"> </w:t>
      </w:r>
      <w:r w:rsidRPr="00643627">
        <w:rPr>
          <w:i/>
          <w:iCs/>
          <w:sz w:val="20"/>
          <w:szCs w:val="18"/>
        </w:rPr>
        <w:t>Wikipedia</w:t>
      </w:r>
      <w:r w:rsidR="00643627">
        <w:rPr>
          <w:sz w:val="20"/>
          <w:szCs w:val="18"/>
        </w:rPr>
        <w:t>. Recuperado de:</w:t>
      </w:r>
      <w:r w:rsidRPr="00F139E9">
        <w:rPr>
          <w:sz w:val="20"/>
          <w:szCs w:val="18"/>
        </w:rPr>
        <w:t xml:space="preserve"> https://es.wikipedia.org/wiki/CSS</w:t>
      </w:r>
    </w:p>
    <w:p w14:paraId="423CB761" w14:textId="29C5B994" w:rsidR="008D1237" w:rsidRDefault="008D1237" w:rsidP="00C6300A">
      <w:pPr>
        <w:spacing w:line="276" w:lineRule="auto"/>
        <w:jc w:val="left"/>
      </w:pPr>
      <w:r>
        <w:t>Bootstrap</w:t>
      </w:r>
      <w:r w:rsidR="00643627">
        <w:t>. s.f.</w:t>
      </w:r>
      <w:r w:rsidR="00AC4AD5">
        <w:t xml:space="preserve"> </w:t>
      </w:r>
      <w:r w:rsidRPr="00643627">
        <w:rPr>
          <w:i/>
          <w:iCs/>
          <w:sz w:val="20"/>
          <w:szCs w:val="18"/>
        </w:rPr>
        <w:t>Wikipedia</w:t>
      </w:r>
      <w:r w:rsidR="00643627">
        <w:rPr>
          <w:sz w:val="20"/>
          <w:szCs w:val="18"/>
        </w:rPr>
        <w:t>. Recuperado de:</w:t>
      </w:r>
      <w:r w:rsidRPr="00F139E9">
        <w:rPr>
          <w:sz w:val="20"/>
          <w:szCs w:val="18"/>
        </w:rPr>
        <w:t xml:space="preserve"> https://es.wikipedia.org/wiki/Bootstrap_(framework)</w:t>
      </w:r>
    </w:p>
    <w:p w14:paraId="60F76865" w14:textId="09582D42" w:rsidR="008D1237" w:rsidRDefault="008D1237" w:rsidP="00C6300A">
      <w:pPr>
        <w:spacing w:line="276" w:lineRule="auto"/>
        <w:jc w:val="left"/>
      </w:pPr>
      <w:r>
        <w:t>Docker</w:t>
      </w:r>
      <w:r w:rsidR="00643627">
        <w:t xml:space="preserve">. s.f. </w:t>
      </w:r>
      <w:r w:rsidRPr="00643627">
        <w:rPr>
          <w:i/>
          <w:iCs/>
          <w:sz w:val="20"/>
          <w:szCs w:val="18"/>
        </w:rPr>
        <w:t>Wikipedia</w:t>
      </w:r>
      <w:r w:rsidR="00643627">
        <w:rPr>
          <w:sz w:val="20"/>
          <w:szCs w:val="18"/>
        </w:rPr>
        <w:t>. Recuperado de:</w:t>
      </w:r>
      <w:r w:rsidRPr="00F139E9">
        <w:rPr>
          <w:sz w:val="20"/>
          <w:szCs w:val="18"/>
        </w:rPr>
        <w:t xml:space="preserve"> https://es.wikipedia.org/wiki/Docker_(software)</w:t>
      </w:r>
    </w:p>
    <w:p w14:paraId="008DE69F" w14:textId="6C10B7E0" w:rsidR="008D1237" w:rsidRDefault="008D1237" w:rsidP="00C6300A">
      <w:pPr>
        <w:spacing w:line="276" w:lineRule="auto"/>
        <w:jc w:val="left"/>
      </w:pPr>
      <w:r>
        <w:t>Dockerfile</w:t>
      </w:r>
      <w:r w:rsidR="00643627">
        <w:t>. s.f.</w:t>
      </w:r>
      <w:r>
        <w:t xml:space="preserve"> </w:t>
      </w:r>
      <w:r w:rsidRPr="00643627">
        <w:rPr>
          <w:i/>
          <w:iCs/>
          <w:sz w:val="20"/>
          <w:szCs w:val="18"/>
        </w:rPr>
        <w:t>Nick Janetakis blog</w:t>
      </w:r>
      <w:r w:rsidR="00643627">
        <w:rPr>
          <w:sz w:val="20"/>
          <w:szCs w:val="18"/>
        </w:rPr>
        <w:t>. Recuperado de:</w:t>
      </w:r>
      <w:r w:rsidRPr="00F139E9">
        <w:rPr>
          <w:sz w:val="20"/>
          <w:szCs w:val="18"/>
        </w:rPr>
        <w:t xml:space="preserve"> https://nickjanetakis.com/blog/differences-between-a-dockerfile-docker-image-and-docker-container#it-all-starts-with-a-dockerfile</w:t>
      </w:r>
    </w:p>
    <w:p w14:paraId="2FC1F527" w14:textId="3483C60C" w:rsidR="008D1237" w:rsidRDefault="008D1237" w:rsidP="00C6300A">
      <w:pPr>
        <w:spacing w:line="276" w:lineRule="auto"/>
        <w:jc w:val="left"/>
      </w:pPr>
      <w:r>
        <w:t>Dockerhub</w:t>
      </w:r>
      <w:r w:rsidR="00643627">
        <w:t>. s.f.</w:t>
      </w:r>
      <w:r>
        <w:t xml:space="preserve"> </w:t>
      </w:r>
      <w:r w:rsidRPr="000A0919">
        <w:rPr>
          <w:i/>
          <w:iCs/>
          <w:sz w:val="20"/>
          <w:szCs w:val="18"/>
        </w:rPr>
        <w:t>Página oficial</w:t>
      </w:r>
      <w:r w:rsidR="000A0919">
        <w:rPr>
          <w:sz w:val="20"/>
          <w:szCs w:val="18"/>
        </w:rPr>
        <w:t>. Recuperado de:</w:t>
      </w:r>
      <w:r w:rsidRPr="00F139E9">
        <w:rPr>
          <w:sz w:val="20"/>
          <w:szCs w:val="18"/>
        </w:rPr>
        <w:t xml:space="preserve"> https://hub.docker.com</w:t>
      </w:r>
    </w:p>
    <w:p w14:paraId="3EE6AED0" w14:textId="280915E3" w:rsidR="008D1237" w:rsidRDefault="008D1237" w:rsidP="00C6300A">
      <w:pPr>
        <w:spacing w:line="276" w:lineRule="auto"/>
        <w:jc w:val="left"/>
      </w:pPr>
      <w:r>
        <w:t>Kubernetes</w:t>
      </w:r>
      <w:r w:rsidR="000A0919">
        <w:t>. s.f.</w:t>
      </w:r>
      <w:r>
        <w:t xml:space="preserve"> </w:t>
      </w:r>
      <w:r w:rsidRPr="000A0919">
        <w:rPr>
          <w:i/>
          <w:iCs/>
          <w:sz w:val="20"/>
          <w:szCs w:val="18"/>
        </w:rPr>
        <w:t>Wikipedia</w:t>
      </w:r>
      <w:r w:rsidR="000A0919">
        <w:rPr>
          <w:sz w:val="20"/>
          <w:szCs w:val="18"/>
        </w:rPr>
        <w:t xml:space="preserve">. Recuperado de: </w:t>
      </w:r>
      <w:r w:rsidRPr="00F139E9">
        <w:rPr>
          <w:sz w:val="20"/>
          <w:szCs w:val="18"/>
        </w:rPr>
        <w:t>https://es.wikipedia.org/wiki/Kubernetes</w:t>
      </w:r>
    </w:p>
    <w:p w14:paraId="04366992" w14:textId="6C091599" w:rsidR="008D1237" w:rsidRDefault="008D1237" w:rsidP="00C6300A">
      <w:pPr>
        <w:spacing w:line="276" w:lineRule="auto"/>
        <w:jc w:val="left"/>
      </w:pPr>
      <w:r>
        <w:t>Despliegue de software</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https://es.wikipedia.org/wiki/Despliegue_de_software</w:t>
      </w:r>
    </w:p>
    <w:p w14:paraId="5B628318" w14:textId="5558BA16" w:rsidR="008D1237" w:rsidRDefault="008D1237" w:rsidP="00C6300A">
      <w:pPr>
        <w:spacing w:line="276" w:lineRule="auto"/>
        <w:jc w:val="left"/>
      </w:pPr>
      <w:r>
        <w:t>CRUD</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https://es.wikipedia.org/wiki/CRUD</w:t>
      </w:r>
    </w:p>
    <w:p w14:paraId="6D4C1ACA" w14:textId="2333DCFB" w:rsidR="008D1237" w:rsidRDefault="008D1237" w:rsidP="00C6300A">
      <w:pPr>
        <w:spacing w:line="276" w:lineRule="auto"/>
        <w:jc w:val="left"/>
      </w:pPr>
      <w:r>
        <w:t>Endpoint</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https://es.wikipedia.org/wiki/Punto_final_de_comunicaci%C3%B3n</w:t>
      </w:r>
    </w:p>
    <w:p w14:paraId="498AC401" w14:textId="2679588B" w:rsidR="008D1237" w:rsidRDefault="008D1237" w:rsidP="00C6300A">
      <w:pPr>
        <w:spacing w:line="276" w:lineRule="auto"/>
        <w:jc w:val="left"/>
      </w:pPr>
      <w:r>
        <w:t>Contenerización</w:t>
      </w:r>
      <w:r w:rsidR="000A0919">
        <w:t>. s.f.</w:t>
      </w:r>
      <w:r>
        <w:t xml:space="preserve"> </w:t>
      </w:r>
      <w:r w:rsidRPr="000A0919">
        <w:rPr>
          <w:i/>
          <w:iCs/>
          <w:sz w:val="20"/>
          <w:szCs w:val="18"/>
        </w:rPr>
        <w:t>Rackspace Technology blog</w:t>
      </w:r>
      <w:r w:rsidR="000A0919">
        <w:rPr>
          <w:sz w:val="20"/>
          <w:szCs w:val="18"/>
        </w:rPr>
        <w:t>. Recuperado de:</w:t>
      </w:r>
      <w:r w:rsidRPr="00F139E9">
        <w:rPr>
          <w:sz w:val="20"/>
          <w:szCs w:val="18"/>
        </w:rPr>
        <w:t xml:space="preserve"> https://www.rackspace.com/es/blog/containers-101</w:t>
      </w:r>
    </w:p>
    <w:p w14:paraId="49222450" w14:textId="1021C00D" w:rsidR="008D1237" w:rsidRPr="00F139E9" w:rsidRDefault="008D1237" w:rsidP="00C6300A">
      <w:pPr>
        <w:spacing w:line="276" w:lineRule="auto"/>
        <w:jc w:val="left"/>
        <w:rPr>
          <w:sz w:val="20"/>
          <w:szCs w:val="18"/>
        </w:rPr>
      </w:pPr>
      <w:r>
        <w:t>Front-end y Back-end</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https://es.wikipedia.org/wiki/Front_end_y_back_end</w:t>
      </w:r>
    </w:p>
    <w:p w14:paraId="1FF6AA9C" w14:textId="5583D9BF" w:rsidR="008D1237" w:rsidRDefault="008D1237" w:rsidP="00C6300A">
      <w:pPr>
        <w:spacing w:line="276" w:lineRule="auto"/>
        <w:jc w:val="left"/>
      </w:pPr>
      <w:r>
        <w:t>Framework</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https://es.wikipedia.org/wiki/Framework_para_aplicaciones_web</w:t>
      </w:r>
    </w:p>
    <w:p w14:paraId="5D67350F" w14:textId="7DBF2FCB" w:rsidR="008D1237" w:rsidRDefault="008D1237" w:rsidP="00C6300A">
      <w:pPr>
        <w:spacing w:line="276" w:lineRule="auto"/>
        <w:jc w:val="left"/>
      </w:pPr>
      <w:r>
        <w:t>Javascript</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https://es.wikipedia.org/wiki/JavaScript</w:t>
      </w:r>
    </w:p>
    <w:p w14:paraId="44562DCF" w14:textId="0C0F0220" w:rsidR="008D1237" w:rsidRDefault="008D1237" w:rsidP="00C6300A">
      <w:pPr>
        <w:spacing w:line="276" w:lineRule="auto"/>
        <w:jc w:val="left"/>
      </w:pPr>
      <w:r>
        <w:t>Rutas</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https://es.wikipedia.org/wiki/Identificador_de_recursos_uniforme</w:t>
      </w:r>
    </w:p>
    <w:p w14:paraId="55F23534" w14:textId="52107F82" w:rsidR="008D1237" w:rsidRDefault="008D1237" w:rsidP="00C6300A">
      <w:pPr>
        <w:spacing w:line="276" w:lineRule="auto"/>
        <w:jc w:val="left"/>
      </w:pPr>
      <w:r>
        <w:t>SPA</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https://es.wikipedia.org/wiki/Single-page_application</w:t>
      </w:r>
    </w:p>
    <w:p w14:paraId="588F5124" w14:textId="684466EE" w:rsidR="008D1237" w:rsidRDefault="008D1237" w:rsidP="00C6300A">
      <w:pPr>
        <w:spacing w:line="276" w:lineRule="auto"/>
        <w:jc w:val="left"/>
      </w:pPr>
      <w:r>
        <w:t>Rust</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https://es.wikipedia.org/wiki/Rust_(lenguaje_de_programaci%C3%B3n)</w:t>
      </w:r>
    </w:p>
    <w:p w14:paraId="6CCB22DE" w14:textId="2CD06213" w:rsidR="008D1237" w:rsidRDefault="008D1237" w:rsidP="00C6300A">
      <w:pPr>
        <w:spacing w:line="276" w:lineRule="auto"/>
        <w:jc w:val="left"/>
      </w:pPr>
      <w:r>
        <w:t>Rocket</w:t>
      </w:r>
      <w:r w:rsidR="000A0919">
        <w:t>. s.f.</w:t>
      </w:r>
      <w:r>
        <w:t xml:space="preserve"> </w:t>
      </w:r>
      <w:r w:rsidRPr="000A0919">
        <w:rPr>
          <w:i/>
          <w:iCs/>
          <w:sz w:val="20"/>
          <w:szCs w:val="18"/>
        </w:rPr>
        <w:t>Web oficial</w:t>
      </w:r>
      <w:r w:rsidR="000A0919">
        <w:rPr>
          <w:sz w:val="20"/>
          <w:szCs w:val="18"/>
        </w:rPr>
        <w:t>. Recuperado de:</w:t>
      </w:r>
      <w:r w:rsidRPr="00F139E9">
        <w:rPr>
          <w:sz w:val="20"/>
          <w:szCs w:val="18"/>
        </w:rPr>
        <w:t xml:space="preserve"> https://rocket.rs/</w:t>
      </w:r>
    </w:p>
    <w:p w14:paraId="18E5B761" w14:textId="47A3F6E6" w:rsidR="008D1237" w:rsidRDefault="008D1237" w:rsidP="00C6300A">
      <w:pPr>
        <w:spacing w:line="276" w:lineRule="auto"/>
        <w:jc w:val="left"/>
      </w:pPr>
      <w:r>
        <w:t>Interprete</w:t>
      </w:r>
      <w:r w:rsidR="000A0919">
        <w:t>. s.f.</w:t>
      </w:r>
      <w:r>
        <w:t xml:space="preserve"> </w:t>
      </w:r>
      <w:r w:rsidRPr="000A0919">
        <w:rPr>
          <w:i/>
          <w:iCs/>
          <w:sz w:val="20"/>
          <w:szCs w:val="18"/>
        </w:rPr>
        <w:t>Wikipedia</w:t>
      </w:r>
      <w:r w:rsidR="000A0919">
        <w:rPr>
          <w:sz w:val="20"/>
          <w:szCs w:val="18"/>
        </w:rPr>
        <w:t xml:space="preserve">. Recuperado de: </w:t>
      </w:r>
      <w:r w:rsidRPr="00F139E9">
        <w:rPr>
          <w:sz w:val="20"/>
          <w:szCs w:val="18"/>
        </w:rPr>
        <w:t>https://es.wikipedia.org/wiki/Int%C3%A9rprete_(inform%C3%A1tica)</w:t>
      </w:r>
    </w:p>
    <w:p w14:paraId="2D3E8FB7" w14:textId="5FD3D00D" w:rsidR="008D1237" w:rsidRDefault="008D1237" w:rsidP="00C6300A">
      <w:pPr>
        <w:spacing w:line="276" w:lineRule="auto"/>
        <w:jc w:val="left"/>
      </w:pPr>
      <w:r>
        <w:lastRenderedPageBreak/>
        <w:t>Garbage collector</w:t>
      </w:r>
      <w:r w:rsidR="000A0919">
        <w:t>. s.f.</w:t>
      </w:r>
      <w:r>
        <w:t xml:space="preserve"> </w:t>
      </w:r>
      <w:r w:rsidRPr="000A0919">
        <w:rPr>
          <w:i/>
          <w:iCs/>
          <w:sz w:val="20"/>
          <w:szCs w:val="18"/>
        </w:rPr>
        <w:t>Wikipedia</w:t>
      </w:r>
      <w:r w:rsidR="000A0919">
        <w:rPr>
          <w:sz w:val="20"/>
          <w:szCs w:val="18"/>
        </w:rPr>
        <w:t>. Recuperado de:</w:t>
      </w:r>
      <w:r w:rsidRPr="00F139E9">
        <w:rPr>
          <w:sz w:val="20"/>
          <w:szCs w:val="18"/>
        </w:rPr>
        <w:t xml:space="preserve"> https://es.wikipedia.org/wiki/Recolector_de_basura</w:t>
      </w:r>
    </w:p>
    <w:p w14:paraId="54E7A8FA" w14:textId="6A74315A" w:rsidR="008D1237" w:rsidRDefault="008D1237" w:rsidP="00C6300A">
      <w:pPr>
        <w:spacing w:line="276" w:lineRule="auto"/>
        <w:jc w:val="left"/>
      </w:pPr>
      <w:r>
        <w:t>Ownership</w:t>
      </w:r>
      <w:r w:rsidR="000A0919">
        <w:t>. s.f.</w:t>
      </w:r>
      <w:r w:rsidR="000A0919">
        <w:rPr>
          <w:sz w:val="20"/>
          <w:szCs w:val="18"/>
        </w:rPr>
        <w:t xml:space="preserve"> </w:t>
      </w:r>
      <w:r w:rsidR="000A0919" w:rsidRPr="000A0919">
        <w:rPr>
          <w:i/>
          <w:iCs/>
          <w:sz w:val="20"/>
          <w:szCs w:val="18"/>
        </w:rPr>
        <w:t>Rust book</w:t>
      </w:r>
      <w:r w:rsidR="000A0919">
        <w:rPr>
          <w:sz w:val="20"/>
          <w:szCs w:val="18"/>
        </w:rPr>
        <w:t>. Recuperado de</w:t>
      </w:r>
      <w:r w:rsidRPr="00F139E9">
        <w:rPr>
          <w:sz w:val="20"/>
          <w:szCs w:val="18"/>
        </w:rPr>
        <w:t>: https://doc.rust-lang.org/book/ch04-01-what-is-ownership.html</w:t>
      </w:r>
    </w:p>
    <w:p w14:paraId="7CD38197" w14:textId="06B51873" w:rsidR="008D1237" w:rsidRDefault="008D1237" w:rsidP="00C6300A">
      <w:pPr>
        <w:spacing w:line="276" w:lineRule="auto"/>
        <w:jc w:val="left"/>
      </w:pPr>
      <w:r>
        <w:t>Metodología cascada</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https://es.wikipedia.org/wiki/Metodolog%C3%ADa_de_desarrollo_de_software</w:t>
      </w:r>
    </w:p>
    <w:p w14:paraId="26C107F5" w14:textId="4B6B101F" w:rsidR="008D1237" w:rsidRDefault="008D1237" w:rsidP="00C6300A">
      <w:pPr>
        <w:spacing w:line="276" w:lineRule="auto"/>
        <w:jc w:val="left"/>
      </w:pPr>
      <w:r>
        <w:t>Issue tracking system</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https://es.wikipedia.org/wiki/Sistema_de_seguimiento_de_incidentes</w:t>
      </w:r>
    </w:p>
    <w:p w14:paraId="7BBBD384" w14:textId="41118354" w:rsidR="008D1237" w:rsidRDefault="008D1237" w:rsidP="00C6300A">
      <w:pPr>
        <w:spacing w:line="276" w:lineRule="auto"/>
        <w:jc w:val="left"/>
      </w:pPr>
      <w:r>
        <w:t>Metodología agile</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https://es.wikipedia.org/wiki/Desarrollo_%C3%A1gil_de_software</w:t>
      </w:r>
    </w:p>
    <w:p w14:paraId="0F02A4B4" w14:textId="07A793C3" w:rsidR="008D1237" w:rsidRDefault="008D1237" w:rsidP="00C6300A">
      <w:pPr>
        <w:spacing w:line="276" w:lineRule="auto"/>
        <w:jc w:val="left"/>
      </w:pPr>
      <w:r>
        <w:t>Commit</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https://en.wikipedia.org/wiki/Commit_(version_control)</w:t>
      </w:r>
    </w:p>
    <w:p w14:paraId="733262BC" w14:textId="1FCE7708" w:rsidR="008D1237" w:rsidRDefault="008D1237" w:rsidP="00C6300A">
      <w:pPr>
        <w:spacing w:line="276" w:lineRule="auto"/>
        <w:jc w:val="left"/>
      </w:pPr>
      <w:r>
        <w:t>README</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https://es.wikipedia.org/wiki/README</w:t>
      </w:r>
    </w:p>
    <w:p w14:paraId="54869C49" w14:textId="366C8CDA" w:rsidR="008D1237" w:rsidRDefault="008D1237" w:rsidP="00C6300A">
      <w:pPr>
        <w:spacing w:line="276" w:lineRule="auto"/>
        <w:jc w:val="left"/>
      </w:pPr>
      <w:r>
        <w:t>Página web estática</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https://es.wikipedia.org/wiki/P%C3%A1gina_web_est%C3%A1tica</w:t>
      </w:r>
    </w:p>
    <w:p w14:paraId="1FF8DDAE" w14:textId="1F44F712" w:rsidR="008D1237" w:rsidRDefault="008D1237" w:rsidP="00C6300A">
      <w:pPr>
        <w:spacing w:line="276" w:lineRule="auto"/>
        <w:jc w:val="left"/>
      </w:pPr>
      <w:r>
        <w:t>Página web dinámica</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https://es.wikipedia.org/wiki/P%C3%A1gina_web_din%C3%A1mica</w:t>
      </w:r>
    </w:p>
    <w:p w14:paraId="736BD661" w14:textId="63E22584" w:rsidR="008D1237" w:rsidRPr="00F139E9" w:rsidRDefault="008D1237" w:rsidP="00C6300A">
      <w:pPr>
        <w:spacing w:line="276" w:lineRule="auto"/>
        <w:jc w:val="left"/>
        <w:rPr>
          <w:sz w:val="20"/>
          <w:szCs w:val="18"/>
        </w:rPr>
      </w:pPr>
      <w:r>
        <w:t>Angular</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https://es.wikipedia.org/wiki/Angular_(framework)</w:t>
      </w:r>
    </w:p>
    <w:p w14:paraId="721A806A" w14:textId="24BA981D" w:rsidR="008D1237" w:rsidRPr="00F139E9" w:rsidRDefault="008D1237" w:rsidP="00C6300A">
      <w:pPr>
        <w:spacing w:line="276" w:lineRule="auto"/>
        <w:jc w:val="left"/>
        <w:rPr>
          <w:sz w:val="20"/>
          <w:szCs w:val="18"/>
        </w:rPr>
      </w:pPr>
      <w:r>
        <w:t>Diesel</w:t>
      </w:r>
      <w:r w:rsidR="000A0919">
        <w:t xml:space="preserve">. s.f. </w:t>
      </w:r>
      <w:r w:rsidRPr="000A0919">
        <w:rPr>
          <w:i/>
          <w:iCs/>
          <w:sz w:val="20"/>
          <w:szCs w:val="18"/>
        </w:rPr>
        <w:t>Web oficial</w:t>
      </w:r>
      <w:r w:rsidR="000A0919">
        <w:rPr>
          <w:sz w:val="20"/>
          <w:szCs w:val="18"/>
        </w:rPr>
        <w:t>. Recuperado de</w:t>
      </w:r>
      <w:r w:rsidRPr="00F139E9">
        <w:rPr>
          <w:sz w:val="20"/>
          <w:szCs w:val="18"/>
        </w:rPr>
        <w:t>: https://diesel.rs/</w:t>
      </w:r>
    </w:p>
    <w:p w14:paraId="63DFE4B0" w14:textId="31004C5F" w:rsidR="008D1237" w:rsidRPr="00F139E9" w:rsidRDefault="008D1237" w:rsidP="00C6300A">
      <w:pPr>
        <w:spacing w:line="276" w:lineRule="auto"/>
        <w:jc w:val="left"/>
        <w:rPr>
          <w:sz w:val="20"/>
          <w:szCs w:val="18"/>
        </w:rPr>
      </w:pPr>
      <w:r>
        <w:t>Orm</w:t>
      </w:r>
      <w:r w:rsidR="000A0919">
        <w:t>. s.f.</w:t>
      </w:r>
      <w:r>
        <w:t xml:space="preserve"> </w:t>
      </w:r>
      <w:r w:rsidRPr="000A0919">
        <w:rPr>
          <w:i/>
          <w:iCs/>
          <w:sz w:val="20"/>
          <w:szCs w:val="18"/>
        </w:rPr>
        <w:t>Wikipedia</w:t>
      </w:r>
      <w:r w:rsidR="000A0919">
        <w:rPr>
          <w:sz w:val="20"/>
          <w:szCs w:val="18"/>
        </w:rPr>
        <w:t>. Recuperado de</w:t>
      </w:r>
      <w:r w:rsidRPr="00F139E9">
        <w:rPr>
          <w:sz w:val="20"/>
          <w:szCs w:val="18"/>
        </w:rPr>
        <w:t>: https://es.wikipedia.org/wiki/Asignaci%C3%B3n_objeto-relacional</w:t>
      </w:r>
    </w:p>
    <w:p w14:paraId="702E2D13" w14:textId="044D7E89" w:rsidR="008D1237" w:rsidRPr="00F139E9" w:rsidRDefault="008D1237" w:rsidP="00C6300A">
      <w:pPr>
        <w:spacing w:line="276" w:lineRule="auto"/>
        <w:jc w:val="left"/>
        <w:rPr>
          <w:sz w:val="28"/>
          <w:szCs w:val="24"/>
        </w:rPr>
      </w:pPr>
      <w:r>
        <w:t>Librería C</w:t>
      </w:r>
      <w:r w:rsidR="00974127">
        <w:t>. s.f.</w:t>
      </w:r>
      <w:r>
        <w:t xml:space="preserve"> </w:t>
      </w:r>
      <w:r w:rsidRPr="00974127">
        <w:rPr>
          <w:i/>
          <w:iCs/>
          <w:sz w:val="20"/>
          <w:szCs w:val="18"/>
        </w:rPr>
        <w:t>Wikipedia</w:t>
      </w:r>
      <w:r w:rsidR="00974127">
        <w:rPr>
          <w:sz w:val="20"/>
          <w:szCs w:val="18"/>
        </w:rPr>
        <w:t>. Recuperado de</w:t>
      </w:r>
      <w:r w:rsidRPr="00F139E9">
        <w:rPr>
          <w:sz w:val="20"/>
          <w:szCs w:val="18"/>
        </w:rPr>
        <w:t>: https://es.wikipedia.org/wiki/Glibc</w:t>
      </w:r>
    </w:p>
    <w:p w14:paraId="04C012CF" w14:textId="6E6190F0" w:rsidR="008D1237" w:rsidRDefault="008D1237" w:rsidP="00C6300A">
      <w:pPr>
        <w:spacing w:line="276" w:lineRule="auto"/>
        <w:jc w:val="left"/>
      </w:pPr>
      <w:r>
        <w:t>Librería musl</w:t>
      </w:r>
      <w:r w:rsidR="00974127">
        <w:t xml:space="preserve">. s.f. </w:t>
      </w:r>
      <w:r w:rsidRPr="00974127">
        <w:rPr>
          <w:i/>
          <w:iCs/>
          <w:sz w:val="20"/>
          <w:szCs w:val="20"/>
        </w:rPr>
        <w:t>Wikipedia</w:t>
      </w:r>
      <w:r w:rsidR="00974127">
        <w:rPr>
          <w:sz w:val="20"/>
          <w:szCs w:val="20"/>
        </w:rPr>
        <w:t>. Recuperado de</w:t>
      </w:r>
      <w:r w:rsidRPr="00F139E9">
        <w:rPr>
          <w:sz w:val="20"/>
          <w:szCs w:val="20"/>
        </w:rPr>
        <w:t>: https://es.wikipedia.org/wiki/Musl</w:t>
      </w:r>
    </w:p>
    <w:p w14:paraId="6D4B5A33" w14:textId="2FE6344F" w:rsidR="008D1237" w:rsidRPr="00F139E9" w:rsidRDefault="008D1237" w:rsidP="00C6300A">
      <w:pPr>
        <w:spacing w:line="276" w:lineRule="auto"/>
        <w:jc w:val="left"/>
        <w:rPr>
          <w:sz w:val="20"/>
          <w:szCs w:val="20"/>
        </w:rPr>
      </w:pPr>
      <w:r>
        <w:t>Arquitectura arm</w:t>
      </w:r>
      <w:r w:rsidR="00974127">
        <w:t>. s.f.</w:t>
      </w:r>
      <w:r>
        <w:t xml:space="preserve"> </w:t>
      </w:r>
      <w:r w:rsidRPr="00974127">
        <w:rPr>
          <w:i/>
          <w:iCs/>
          <w:sz w:val="20"/>
          <w:szCs w:val="20"/>
        </w:rPr>
        <w:t>Wikipedia</w:t>
      </w:r>
      <w:r w:rsidR="00974127">
        <w:rPr>
          <w:sz w:val="20"/>
          <w:szCs w:val="20"/>
        </w:rPr>
        <w:t>. Recuperado de</w:t>
      </w:r>
      <w:r w:rsidRPr="00F139E9">
        <w:rPr>
          <w:sz w:val="20"/>
          <w:szCs w:val="20"/>
        </w:rPr>
        <w:t>: https://es.wikipedia.org/wiki/Arquitectura_ARM</w:t>
      </w:r>
    </w:p>
    <w:p w14:paraId="16129E59" w14:textId="47E7C424" w:rsidR="008D1237" w:rsidRPr="00F139E9" w:rsidRDefault="008D1237" w:rsidP="00C6300A">
      <w:pPr>
        <w:spacing w:line="276" w:lineRule="auto"/>
        <w:jc w:val="left"/>
        <w:rPr>
          <w:sz w:val="20"/>
          <w:szCs w:val="20"/>
        </w:rPr>
      </w:pPr>
      <w:r w:rsidRPr="00F139E9">
        <w:rPr>
          <w:szCs w:val="24"/>
        </w:rPr>
        <w:t>Online</w:t>
      </w:r>
      <w:r w:rsidR="00974127">
        <w:rPr>
          <w:szCs w:val="24"/>
        </w:rPr>
        <w:t xml:space="preserve">. </w:t>
      </w:r>
      <w:r w:rsidR="00974127">
        <w:t>s.f.</w:t>
      </w:r>
      <w:r w:rsidRPr="00F139E9">
        <w:rPr>
          <w:sz w:val="18"/>
          <w:szCs w:val="18"/>
        </w:rPr>
        <w:t xml:space="preserve"> </w:t>
      </w:r>
      <w:r w:rsidRPr="00974127">
        <w:rPr>
          <w:i/>
          <w:iCs/>
          <w:sz w:val="20"/>
          <w:szCs w:val="20"/>
        </w:rPr>
        <w:t>Wikipedia</w:t>
      </w:r>
      <w:r w:rsidR="00974127">
        <w:rPr>
          <w:sz w:val="20"/>
          <w:szCs w:val="20"/>
        </w:rPr>
        <w:t>. Recuperado de</w:t>
      </w:r>
      <w:r w:rsidRPr="00F139E9">
        <w:rPr>
          <w:sz w:val="20"/>
          <w:szCs w:val="20"/>
        </w:rPr>
        <w:t>: https://es.wikipedia.org/wiki/En_l%C3%ADnea</w:t>
      </w:r>
    </w:p>
    <w:p w14:paraId="72E8C14D" w14:textId="3BB0E56E" w:rsidR="004A02EB" w:rsidRPr="00F139E9" w:rsidRDefault="008D1237" w:rsidP="00C6300A">
      <w:pPr>
        <w:spacing w:line="276" w:lineRule="auto"/>
        <w:jc w:val="left"/>
        <w:rPr>
          <w:sz w:val="20"/>
          <w:szCs w:val="20"/>
        </w:rPr>
      </w:pPr>
      <w:r>
        <w:t>(Telemetría) monitorización</w:t>
      </w:r>
      <w:r w:rsidR="00974127">
        <w:t>. s.f.</w:t>
      </w:r>
      <w:r>
        <w:t xml:space="preserve"> </w:t>
      </w:r>
      <w:r w:rsidRPr="00974127">
        <w:rPr>
          <w:i/>
          <w:iCs/>
          <w:sz w:val="20"/>
          <w:szCs w:val="20"/>
        </w:rPr>
        <w:t>Wikipedia</w:t>
      </w:r>
      <w:r w:rsidR="00974127">
        <w:rPr>
          <w:sz w:val="20"/>
          <w:szCs w:val="20"/>
        </w:rPr>
        <w:t>. Recuperado de</w:t>
      </w:r>
      <w:r w:rsidRPr="00F139E9">
        <w:rPr>
          <w:sz w:val="20"/>
          <w:szCs w:val="20"/>
        </w:rPr>
        <w:t>: https://es.wikipedia.org/wiki/Monitorizaci%C3%B3n_de_Servidores_de_Internet</w:t>
      </w:r>
    </w:p>
    <w:sectPr w:rsidR="004A02EB" w:rsidRPr="00F139E9"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B7EF" w14:textId="77777777" w:rsidR="00FA510C" w:rsidRDefault="00FA510C" w:rsidP="00C6554A">
      <w:pPr>
        <w:spacing w:after="0" w:line="240" w:lineRule="auto"/>
      </w:pPr>
      <w:r>
        <w:separator/>
      </w:r>
    </w:p>
  </w:endnote>
  <w:endnote w:type="continuationSeparator" w:id="0">
    <w:p w14:paraId="39A154CD" w14:textId="77777777" w:rsidR="00FA510C" w:rsidRDefault="00FA510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EDAF"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89714F">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B52E" w14:textId="77777777" w:rsidR="00FA510C" w:rsidRDefault="00FA510C" w:rsidP="00C6554A">
      <w:pPr>
        <w:spacing w:after="0" w:line="240" w:lineRule="auto"/>
      </w:pPr>
      <w:r>
        <w:separator/>
      </w:r>
    </w:p>
  </w:footnote>
  <w:footnote w:type="continuationSeparator" w:id="0">
    <w:p w14:paraId="6DFD6EED" w14:textId="77777777" w:rsidR="00FA510C" w:rsidRDefault="00FA510C"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7A6A03"/>
    <w:multiLevelType w:val="hybridMultilevel"/>
    <w:tmpl w:val="9E2684B4"/>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F41B7E"/>
    <w:multiLevelType w:val="hybridMultilevel"/>
    <w:tmpl w:val="CE621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CA2FED"/>
    <w:multiLevelType w:val="hybridMultilevel"/>
    <w:tmpl w:val="AC9A2DA6"/>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4A18AE"/>
    <w:multiLevelType w:val="hybridMultilevel"/>
    <w:tmpl w:val="FE5004C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FC524B"/>
    <w:multiLevelType w:val="hybridMultilevel"/>
    <w:tmpl w:val="A4AA8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EB1150"/>
    <w:multiLevelType w:val="hybridMultilevel"/>
    <w:tmpl w:val="B5983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E55EB9"/>
    <w:multiLevelType w:val="hybridMultilevel"/>
    <w:tmpl w:val="6D6E9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5E67694"/>
    <w:multiLevelType w:val="hybridMultilevel"/>
    <w:tmpl w:val="3DB0104E"/>
    <w:lvl w:ilvl="0" w:tplc="4C189666">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D3783E"/>
    <w:multiLevelType w:val="hybridMultilevel"/>
    <w:tmpl w:val="8520B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052269"/>
    <w:multiLevelType w:val="hybridMultilevel"/>
    <w:tmpl w:val="FA2024AA"/>
    <w:lvl w:ilvl="0" w:tplc="F18897B2">
      <w:start w:val="3"/>
      <w:numFmt w:val="bullet"/>
      <w:lvlText w:val="-"/>
      <w:lvlJc w:val="left"/>
      <w:pPr>
        <w:ind w:left="720" w:hanging="360"/>
      </w:pPr>
      <w:rPr>
        <w:rFonts w:ascii="Arial Nova" w:eastAsiaTheme="minorHAnsi" w:hAnsi="Arial Nov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2522460">
    <w:abstractNumId w:val="9"/>
  </w:num>
  <w:num w:numId="2" w16cid:durableId="1254974936">
    <w:abstractNumId w:val="8"/>
  </w:num>
  <w:num w:numId="3" w16cid:durableId="1637686001">
    <w:abstractNumId w:val="8"/>
  </w:num>
  <w:num w:numId="4" w16cid:durableId="1593664973">
    <w:abstractNumId w:val="9"/>
  </w:num>
  <w:num w:numId="5" w16cid:durableId="2000422853">
    <w:abstractNumId w:val="17"/>
  </w:num>
  <w:num w:numId="6" w16cid:durableId="190384056">
    <w:abstractNumId w:val="11"/>
  </w:num>
  <w:num w:numId="7" w16cid:durableId="1430657744">
    <w:abstractNumId w:val="12"/>
  </w:num>
  <w:num w:numId="8" w16cid:durableId="1336879909">
    <w:abstractNumId w:val="7"/>
  </w:num>
  <w:num w:numId="9" w16cid:durableId="512107937">
    <w:abstractNumId w:val="6"/>
  </w:num>
  <w:num w:numId="10" w16cid:durableId="1656447757">
    <w:abstractNumId w:val="5"/>
  </w:num>
  <w:num w:numId="11" w16cid:durableId="1174610705">
    <w:abstractNumId w:val="4"/>
  </w:num>
  <w:num w:numId="12" w16cid:durableId="627049497">
    <w:abstractNumId w:val="3"/>
  </w:num>
  <w:num w:numId="13" w16cid:durableId="298073366">
    <w:abstractNumId w:val="2"/>
  </w:num>
  <w:num w:numId="14" w16cid:durableId="690688003">
    <w:abstractNumId w:val="1"/>
  </w:num>
  <w:num w:numId="15" w16cid:durableId="322658826">
    <w:abstractNumId w:val="0"/>
  </w:num>
  <w:num w:numId="16" w16cid:durableId="997807927">
    <w:abstractNumId w:val="20"/>
  </w:num>
  <w:num w:numId="17" w16cid:durableId="1612317109">
    <w:abstractNumId w:val="10"/>
  </w:num>
  <w:num w:numId="18" w16cid:durableId="1323659344">
    <w:abstractNumId w:val="16"/>
  </w:num>
  <w:num w:numId="19" w16cid:durableId="1974213110">
    <w:abstractNumId w:val="13"/>
  </w:num>
  <w:num w:numId="20" w16cid:durableId="1896619340">
    <w:abstractNumId w:val="21"/>
  </w:num>
  <w:num w:numId="21" w16cid:durableId="1993749383">
    <w:abstractNumId w:val="18"/>
  </w:num>
  <w:num w:numId="22" w16cid:durableId="2142141358">
    <w:abstractNumId w:val="14"/>
  </w:num>
  <w:num w:numId="23" w16cid:durableId="2009206645">
    <w:abstractNumId w:val="22"/>
  </w:num>
  <w:num w:numId="24" w16cid:durableId="1948267667">
    <w:abstractNumId w:val="15"/>
  </w:num>
  <w:num w:numId="25" w16cid:durableId="1563979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23"/>
    <w:rsid w:val="00034150"/>
    <w:rsid w:val="000667C0"/>
    <w:rsid w:val="00067C79"/>
    <w:rsid w:val="00097F23"/>
    <w:rsid w:val="000A0919"/>
    <w:rsid w:val="00151F96"/>
    <w:rsid w:val="001F2BEB"/>
    <w:rsid w:val="00203B3B"/>
    <w:rsid w:val="002266D4"/>
    <w:rsid w:val="002554CD"/>
    <w:rsid w:val="002636E2"/>
    <w:rsid w:val="00265250"/>
    <w:rsid w:val="00293B83"/>
    <w:rsid w:val="002B4294"/>
    <w:rsid w:val="002D585D"/>
    <w:rsid w:val="00333D0D"/>
    <w:rsid w:val="003D555A"/>
    <w:rsid w:val="004A02EB"/>
    <w:rsid w:val="004C049F"/>
    <w:rsid w:val="004C3842"/>
    <w:rsid w:val="005000E2"/>
    <w:rsid w:val="0051785D"/>
    <w:rsid w:val="00545CFF"/>
    <w:rsid w:val="005A71A9"/>
    <w:rsid w:val="005C0E81"/>
    <w:rsid w:val="00643627"/>
    <w:rsid w:val="006A3CE7"/>
    <w:rsid w:val="00724A7C"/>
    <w:rsid w:val="007408CD"/>
    <w:rsid w:val="007666DC"/>
    <w:rsid w:val="0089714F"/>
    <w:rsid w:val="008D1237"/>
    <w:rsid w:val="00900ECA"/>
    <w:rsid w:val="00920999"/>
    <w:rsid w:val="00930B13"/>
    <w:rsid w:val="009679B1"/>
    <w:rsid w:val="00974127"/>
    <w:rsid w:val="00986062"/>
    <w:rsid w:val="00A31AD3"/>
    <w:rsid w:val="00AC37AB"/>
    <w:rsid w:val="00AC4AD5"/>
    <w:rsid w:val="00B44843"/>
    <w:rsid w:val="00B53746"/>
    <w:rsid w:val="00C6300A"/>
    <w:rsid w:val="00C6554A"/>
    <w:rsid w:val="00CB0705"/>
    <w:rsid w:val="00E20907"/>
    <w:rsid w:val="00E628FA"/>
    <w:rsid w:val="00E91F68"/>
    <w:rsid w:val="00EB45EE"/>
    <w:rsid w:val="00ED7C44"/>
    <w:rsid w:val="00EF53BB"/>
    <w:rsid w:val="00F139E9"/>
    <w:rsid w:val="00F374D4"/>
    <w:rsid w:val="00F707CD"/>
    <w:rsid w:val="00F84C3E"/>
    <w:rsid w:val="00FA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0C867"/>
  <w15:chartTrackingRefBased/>
  <w15:docId w15:val="{B3AA1EC7-A44A-4914-9C1C-0BFD0307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C0"/>
    <w:pPr>
      <w:spacing w:before="0" w:after="80" w:line="360" w:lineRule="auto"/>
      <w:jc w:val="both"/>
    </w:pPr>
    <w:rPr>
      <w:rFonts w:ascii="Arial Nova" w:hAnsi="Arial Nova"/>
      <w:sz w:val="24"/>
    </w:rPr>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EB45EE"/>
    <w:pPr>
      <w:keepNext/>
      <w:keepLines/>
      <w:spacing w:before="240" w:after="0"/>
      <w:contextualSpacing/>
      <w:outlineLvl w:val="1"/>
    </w:pPr>
    <w:rPr>
      <w:rFonts w:asciiTheme="majorHAnsi" w:eastAsiaTheme="majorEastAsia" w:hAnsiTheme="majorHAnsi" w:cstheme="majorBidi"/>
      <w:caps/>
      <w:color w:val="007789" w:themeColor="accent1" w:themeShade="BF"/>
      <w:sz w:val="28"/>
    </w:rPr>
  </w:style>
  <w:style w:type="paragraph" w:styleId="Ttulo3">
    <w:name w:val="heading 3"/>
    <w:basedOn w:val="Normal"/>
    <w:next w:val="Normal"/>
    <w:link w:val="Ttulo3Car"/>
    <w:uiPriority w:val="9"/>
    <w:unhideWhenUsed/>
    <w:qFormat/>
    <w:rsid w:val="00EB45EE"/>
    <w:pPr>
      <w:keepNext/>
      <w:keepLines/>
      <w:spacing w:before="40" w:after="0"/>
      <w:outlineLvl w:val="2"/>
    </w:pPr>
    <w:rPr>
      <w:rFonts w:asciiTheme="majorHAnsi" w:eastAsiaTheme="majorEastAsia" w:hAnsiTheme="majorHAnsi" w:cstheme="majorBidi"/>
      <w:color w:val="004F5B" w:themeColor="accent1" w:themeShade="7F"/>
      <w:sz w:val="28"/>
      <w:szCs w:val="24"/>
      <w:u w:val="single"/>
    </w:rPr>
  </w:style>
  <w:style w:type="paragraph" w:styleId="Ttulo4">
    <w:name w:val="heading 4"/>
    <w:basedOn w:val="Normal"/>
    <w:next w:val="Normal"/>
    <w:link w:val="Ttulo4Car"/>
    <w:uiPriority w:val="9"/>
    <w:unhideWhenUsed/>
    <w:qFormat/>
    <w:rsid w:val="00F707CD"/>
    <w:pPr>
      <w:keepNext/>
      <w:keepLines/>
      <w:spacing w:before="40" w:after="0"/>
      <w:outlineLvl w:val="3"/>
    </w:pPr>
    <w:rPr>
      <w:rFonts w:eastAsiaTheme="majorEastAsia" w:cstheme="majorBidi"/>
      <w:i/>
      <w:iCs/>
      <w:color w:val="007789" w:themeColor="accent1" w:themeShade="BF"/>
    </w:rPr>
  </w:style>
  <w:style w:type="paragraph" w:styleId="Ttulo5">
    <w:name w:val="heading 5"/>
    <w:basedOn w:val="Normal"/>
    <w:next w:val="Normal"/>
    <w:link w:val="Ttulo5Car"/>
    <w:uiPriority w:val="9"/>
    <w:unhideWhenUsed/>
    <w:qFormat/>
    <w:rsid w:val="00AC37AB"/>
    <w:pPr>
      <w:keepNext/>
      <w:keepLines/>
      <w:spacing w:before="40" w:after="0"/>
      <w:outlineLvl w:val="4"/>
    </w:pPr>
    <w:rPr>
      <w:rFonts w:asciiTheme="majorHAnsi" w:eastAsiaTheme="majorEastAsia" w:hAnsiTheme="majorHAnsi" w:cstheme="majorBidi"/>
      <w:color w:val="007789" w:themeColor="accent1" w:themeShade="BF"/>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EB45EE"/>
    <w:rPr>
      <w:rFonts w:asciiTheme="majorHAnsi" w:eastAsiaTheme="majorEastAsia" w:hAnsiTheme="majorHAnsi" w:cstheme="majorBidi"/>
      <w:caps/>
      <w:color w:val="007789" w:themeColor="accent1" w:themeShade="BF"/>
      <w:sz w:val="28"/>
    </w:rPr>
  </w:style>
  <w:style w:type="paragraph" w:customStyle="1" w:styleId="Informacindecontacto">
    <w:name w:val="Información de contacto"/>
    <w:basedOn w:val="Normal"/>
    <w:uiPriority w:val="4"/>
    <w:qFormat/>
    <w:rsid w:val="00C6554A"/>
    <w:pPr>
      <w:spacing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after="0" w:line="240" w:lineRule="auto"/>
      <w:jc w:val="center"/>
    </w:pPr>
  </w:style>
  <w:style w:type="paragraph" w:styleId="Encabezado">
    <w:name w:val="header"/>
    <w:basedOn w:val="Normal"/>
    <w:link w:val="EncabezadoCar"/>
    <w:uiPriority w:val="99"/>
    <w:unhideWhenUsed/>
    <w:rsid w:val="00C6554A"/>
    <w:pPr>
      <w:spacing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EB45EE"/>
    <w:rPr>
      <w:rFonts w:asciiTheme="majorHAnsi" w:eastAsiaTheme="majorEastAsia" w:hAnsiTheme="majorHAnsi" w:cstheme="majorBidi"/>
      <w:color w:val="004F5B" w:themeColor="accent1" w:themeShade="7F"/>
      <w:sz w:val="28"/>
      <w:szCs w:val="24"/>
      <w:u w:val="single"/>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unhideWhenUsed/>
    <w:rsid w:val="00C6554A"/>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dice1">
    <w:name w:val="index 1"/>
    <w:basedOn w:val="Normal"/>
    <w:next w:val="Normal"/>
    <w:autoRedefine/>
    <w:uiPriority w:val="99"/>
    <w:unhideWhenUsed/>
    <w:rsid w:val="00067C79"/>
    <w:pPr>
      <w:spacing w:after="0"/>
      <w:ind w:left="240" w:hanging="240"/>
    </w:pPr>
    <w:rPr>
      <w:rFonts w:asciiTheme="minorHAnsi" w:hAnsiTheme="minorHAnsi"/>
      <w:sz w:val="18"/>
      <w:szCs w:val="18"/>
    </w:rPr>
  </w:style>
  <w:style w:type="paragraph" w:styleId="ndice2">
    <w:name w:val="index 2"/>
    <w:basedOn w:val="Normal"/>
    <w:next w:val="Normal"/>
    <w:autoRedefine/>
    <w:uiPriority w:val="99"/>
    <w:unhideWhenUsed/>
    <w:rsid w:val="00067C79"/>
    <w:pPr>
      <w:spacing w:after="0"/>
      <w:ind w:left="480" w:hanging="240"/>
    </w:pPr>
    <w:rPr>
      <w:rFonts w:asciiTheme="minorHAnsi" w:hAnsiTheme="minorHAnsi"/>
      <w:sz w:val="18"/>
      <w:szCs w:val="18"/>
    </w:rPr>
  </w:style>
  <w:style w:type="paragraph" w:styleId="ndice3">
    <w:name w:val="index 3"/>
    <w:basedOn w:val="Normal"/>
    <w:next w:val="Normal"/>
    <w:autoRedefine/>
    <w:uiPriority w:val="99"/>
    <w:unhideWhenUsed/>
    <w:rsid w:val="00067C79"/>
    <w:pPr>
      <w:spacing w:after="0"/>
      <w:ind w:left="720" w:hanging="240"/>
    </w:pPr>
    <w:rPr>
      <w:rFonts w:asciiTheme="minorHAnsi" w:hAnsiTheme="minorHAnsi"/>
      <w:sz w:val="18"/>
      <w:szCs w:val="18"/>
    </w:rPr>
  </w:style>
  <w:style w:type="paragraph" w:styleId="ndice4">
    <w:name w:val="index 4"/>
    <w:basedOn w:val="Normal"/>
    <w:next w:val="Normal"/>
    <w:autoRedefine/>
    <w:uiPriority w:val="99"/>
    <w:unhideWhenUsed/>
    <w:rsid w:val="00067C79"/>
    <w:pPr>
      <w:spacing w:after="0"/>
      <w:ind w:left="960" w:hanging="240"/>
    </w:pPr>
    <w:rPr>
      <w:rFonts w:asciiTheme="minorHAnsi" w:hAnsiTheme="minorHAnsi"/>
      <w:sz w:val="18"/>
      <w:szCs w:val="18"/>
    </w:rPr>
  </w:style>
  <w:style w:type="paragraph" w:styleId="ndice5">
    <w:name w:val="index 5"/>
    <w:basedOn w:val="Normal"/>
    <w:next w:val="Normal"/>
    <w:autoRedefine/>
    <w:uiPriority w:val="99"/>
    <w:unhideWhenUsed/>
    <w:rsid w:val="00067C79"/>
    <w:pPr>
      <w:spacing w:after="0"/>
      <w:ind w:left="1200" w:hanging="240"/>
    </w:pPr>
    <w:rPr>
      <w:rFonts w:asciiTheme="minorHAnsi" w:hAnsiTheme="minorHAnsi"/>
      <w:sz w:val="18"/>
      <w:szCs w:val="18"/>
    </w:rPr>
  </w:style>
  <w:style w:type="paragraph" w:styleId="ndice6">
    <w:name w:val="index 6"/>
    <w:basedOn w:val="Normal"/>
    <w:next w:val="Normal"/>
    <w:autoRedefine/>
    <w:uiPriority w:val="99"/>
    <w:unhideWhenUsed/>
    <w:rsid w:val="00067C79"/>
    <w:pPr>
      <w:spacing w:after="0"/>
      <w:ind w:left="1440" w:hanging="240"/>
    </w:pPr>
    <w:rPr>
      <w:rFonts w:asciiTheme="minorHAnsi" w:hAnsiTheme="minorHAnsi"/>
      <w:sz w:val="18"/>
      <w:szCs w:val="18"/>
    </w:rPr>
  </w:style>
  <w:style w:type="paragraph" w:styleId="ndice7">
    <w:name w:val="index 7"/>
    <w:basedOn w:val="Normal"/>
    <w:next w:val="Normal"/>
    <w:autoRedefine/>
    <w:uiPriority w:val="99"/>
    <w:unhideWhenUsed/>
    <w:rsid w:val="00067C79"/>
    <w:pPr>
      <w:spacing w:after="0"/>
      <w:ind w:left="1680" w:hanging="240"/>
    </w:pPr>
    <w:rPr>
      <w:rFonts w:asciiTheme="minorHAnsi" w:hAnsiTheme="minorHAnsi"/>
      <w:sz w:val="18"/>
      <w:szCs w:val="18"/>
    </w:rPr>
  </w:style>
  <w:style w:type="paragraph" w:styleId="ndice8">
    <w:name w:val="index 8"/>
    <w:basedOn w:val="Normal"/>
    <w:next w:val="Normal"/>
    <w:autoRedefine/>
    <w:uiPriority w:val="99"/>
    <w:unhideWhenUsed/>
    <w:rsid w:val="00067C79"/>
    <w:pPr>
      <w:spacing w:after="0"/>
      <w:ind w:left="1920" w:hanging="240"/>
    </w:pPr>
    <w:rPr>
      <w:rFonts w:asciiTheme="minorHAnsi" w:hAnsiTheme="minorHAnsi"/>
      <w:sz w:val="18"/>
      <w:szCs w:val="18"/>
    </w:rPr>
  </w:style>
  <w:style w:type="paragraph" w:styleId="ndice9">
    <w:name w:val="index 9"/>
    <w:basedOn w:val="Normal"/>
    <w:next w:val="Normal"/>
    <w:autoRedefine/>
    <w:uiPriority w:val="99"/>
    <w:unhideWhenUsed/>
    <w:rsid w:val="00067C79"/>
    <w:pPr>
      <w:spacing w:after="0"/>
      <w:ind w:left="2160" w:hanging="240"/>
    </w:pPr>
    <w:rPr>
      <w:rFonts w:asciiTheme="minorHAnsi" w:hAnsiTheme="minorHAnsi"/>
      <w:sz w:val="18"/>
      <w:szCs w:val="18"/>
    </w:rPr>
  </w:style>
  <w:style w:type="paragraph" w:styleId="Ttulodendice">
    <w:name w:val="index heading"/>
    <w:basedOn w:val="Normal"/>
    <w:next w:val="ndice1"/>
    <w:uiPriority w:val="99"/>
    <w:unhideWhenUsed/>
    <w:rsid w:val="00067C79"/>
    <w:pPr>
      <w:pBdr>
        <w:top w:val="single" w:sz="12" w:space="0" w:color="auto"/>
      </w:pBdr>
      <w:spacing w:before="360" w:after="240"/>
    </w:pPr>
    <w:rPr>
      <w:rFonts w:asciiTheme="minorHAnsi" w:hAnsiTheme="minorHAnsi"/>
      <w:b/>
      <w:bCs/>
      <w:i/>
      <w:iCs/>
      <w:sz w:val="26"/>
      <w:szCs w:val="26"/>
    </w:rPr>
  </w:style>
  <w:style w:type="paragraph" w:styleId="TtuloTDC">
    <w:name w:val="TOC Heading"/>
    <w:basedOn w:val="Ttulo1"/>
    <w:next w:val="Normal"/>
    <w:uiPriority w:val="39"/>
    <w:unhideWhenUsed/>
    <w:qFormat/>
    <w:rsid w:val="00067C79"/>
    <w:pPr>
      <w:spacing w:before="240" w:after="0" w:line="259" w:lineRule="auto"/>
      <w:contextualSpacing w:val="0"/>
      <w:outlineLvl w:val="9"/>
    </w:pPr>
    <w:rPr>
      <w:szCs w:val="32"/>
      <w:lang w:eastAsia="es-ES"/>
    </w:rPr>
  </w:style>
  <w:style w:type="paragraph" w:styleId="TDC2">
    <w:name w:val="toc 2"/>
    <w:basedOn w:val="Normal"/>
    <w:next w:val="Normal"/>
    <w:autoRedefine/>
    <w:uiPriority w:val="39"/>
    <w:unhideWhenUsed/>
    <w:rsid w:val="00067C79"/>
    <w:pPr>
      <w:spacing w:after="100" w:line="259" w:lineRule="auto"/>
      <w:ind w:left="220"/>
    </w:pPr>
    <w:rPr>
      <w:rFonts w:asciiTheme="minorHAnsi" w:eastAsiaTheme="minorEastAsia" w:hAnsiTheme="minorHAnsi" w:cs="Times New Roman"/>
      <w:color w:val="auto"/>
      <w:sz w:val="22"/>
      <w:lang w:eastAsia="es-ES"/>
    </w:rPr>
  </w:style>
  <w:style w:type="paragraph" w:styleId="TDC1">
    <w:name w:val="toc 1"/>
    <w:basedOn w:val="Normal"/>
    <w:next w:val="Normal"/>
    <w:autoRedefine/>
    <w:uiPriority w:val="39"/>
    <w:unhideWhenUsed/>
    <w:rsid w:val="00067C79"/>
    <w:pPr>
      <w:spacing w:after="100" w:line="259" w:lineRule="auto"/>
    </w:pPr>
    <w:rPr>
      <w:rFonts w:asciiTheme="minorHAnsi" w:eastAsiaTheme="minorEastAsia" w:hAnsiTheme="minorHAnsi" w:cs="Times New Roman"/>
      <w:color w:val="auto"/>
      <w:sz w:val="22"/>
      <w:lang w:eastAsia="es-ES"/>
    </w:rPr>
  </w:style>
  <w:style w:type="paragraph" w:styleId="TDC3">
    <w:name w:val="toc 3"/>
    <w:basedOn w:val="Normal"/>
    <w:next w:val="Normal"/>
    <w:autoRedefine/>
    <w:uiPriority w:val="39"/>
    <w:unhideWhenUsed/>
    <w:rsid w:val="00067C79"/>
    <w:pPr>
      <w:spacing w:after="100" w:line="259" w:lineRule="auto"/>
      <w:ind w:left="440"/>
    </w:pPr>
    <w:rPr>
      <w:rFonts w:asciiTheme="minorHAnsi" w:eastAsiaTheme="minorEastAsia" w:hAnsiTheme="minorHAnsi" w:cs="Times New Roman"/>
      <w:color w:val="auto"/>
      <w:sz w:val="22"/>
      <w:lang w:eastAsia="es-ES"/>
    </w:rPr>
  </w:style>
  <w:style w:type="table" w:styleId="Tablaconcuadrcula">
    <w:name w:val="Table Grid"/>
    <w:basedOn w:val="Tablanormal"/>
    <w:uiPriority w:val="39"/>
    <w:rsid w:val="00067C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67C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unhideWhenUsed/>
    <w:qFormat/>
    <w:rsid w:val="00067C79"/>
    <w:pPr>
      <w:ind w:left="720"/>
      <w:contextualSpacing/>
    </w:pPr>
  </w:style>
  <w:style w:type="character" w:customStyle="1" w:styleId="Ttulo4Car">
    <w:name w:val="Título 4 Car"/>
    <w:basedOn w:val="Fuentedeprrafopredeter"/>
    <w:link w:val="Ttulo4"/>
    <w:uiPriority w:val="9"/>
    <w:rsid w:val="00F707CD"/>
    <w:rPr>
      <w:rFonts w:ascii="Arial Nova" w:eastAsiaTheme="majorEastAsia" w:hAnsi="Arial Nova" w:cstheme="majorBidi"/>
      <w:i/>
      <w:iCs/>
      <w:color w:val="007789" w:themeColor="accent1" w:themeShade="BF"/>
      <w:sz w:val="24"/>
    </w:rPr>
  </w:style>
  <w:style w:type="character" w:styleId="Mencinsinresolver">
    <w:name w:val="Unresolved Mention"/>
    <w:basedOn w:val="Fuentedeprrafopredeter"/>
    <w:uiPriority w:val="99"/>
    <w:semiHidden/>
    <w:unhideWhenUsed/>
    <w:rsid w:val="008D1237"/>
    <w:rPr>
      <w:color w:val="605E5C"/>
      <w:shd w:val="clear" w:color="auto" w:fill="E1DFDD"/>
    </w:rPr>
  </w:style>
  <w:style w:type="paragraph" w:styleId="TDC4">
    <w:name w:val="toc 4"/>
    <w:basedOn w:val="Normal"/>
    <w:next w:val="Normal"/>
    <w:autoRedefine/>
    <w:uiPriority w:val="39"/>
    <w:unhideWhenUsed/>
    <w:rsid w:val="007666DC"/>
    <w:pPr>
      <w:spacing w:after="100"/>
      <w:ind w:left="720"/>
    </w:pPr>
  </w:style>
  <w:style w:type="character" w:customStyle="1" w:styleId="Ttulo5Car">
    <w:name w:val="Título 5 Car"/>
    <w:basedOn w:val="Fuentedeprrafopredeter"/>
    <w:link w:val="Ttulo5"/>
    <w:uiPriority w:val="9"/>
    <w:rsid w:val="00AC37AB"/>
    <w:rPr>
      <w:rFonts w:asciiTheme="majorHAnsi" w:eastAsiaTheme="majorEastAsia" w:hAnsiTheme="majorHAnsi" w:cstheme="majorBidi"/>
      <w:color w:val="007789"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2138">
      <w:bodyDiv w:val="1"/>
      <w:marLeft w:val="0"/>
      <w:marRight w:val="0"/>
      <w:marTop w:val="0"/>
      <w:marBottom w:val="0"/>
      <w:divBdr>
        <w:top w:val="none" w:sz="0" w:space="0" w:color="auto"/>
        <w:left w:val="none" w:sz="0" w:space="0" w:color="auto"/>
        <w:bottom w:val="none" w:sz="0" w:space="0" w:color="auto"/>
        <w:right w:val="none" w:sz="0" w:space="0" w:color="auto"/>
      </w:divBdr>
    </w:div>
    <w:div w:id="7451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es/fotos/K0N0-QiDF8g?utm_source=unsplash&amp;utm_medium=referral&amp;utm_content=creditShareLin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ights.stackoverflow.com/survey/20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odegaelcapricho.com/es/reserv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utadelveleta.com/reserva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datacentermarket.es/mercado/noticias/1131374032609/tres-de-cada-cuatro-grandes-empresas-han-utilizado-kubernetes-202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FB7-8EF2-4B6F-AF56-982E7007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280</TotalTime>
  <Pages>1</Pages>
  <Words>3985</Words>
  <Characters>21923</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Callado Montero</dc:creator>
  <cp:keywords/>
  <dc:description/>
  <cp:lastModifiedBy>RAÃºL CALLADO MONTERO</cp:lastModifiedBy>
  <cp:revision>20</cp:revision>
  <cp:lastPrinted>2022-05-26T12:03:00Z</cp:lastPrinted>
  <dcterms:created xsi:type="dcterms:W3CDTF">2022-05-16T17:51:00Z</dcterms:created>
  <dcterms:modified xsi:type="dcterms:W3CDTF">2022-05-26T12:03:00Z</dcterms:modified>
</cp:coreProperties>
</file>